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36596" w14:textId="77777777" w:rsidR="576062CF" w:rsidRPr="008F7975" w:rsidRDefault="576062CF" w:rsidP="00FD478C">
      <w:pPr>
        <w:rPr>
          <w:rFonts w:ascii="Georgia" w:hAnsi="Georgia"/>
          <w:sz w:val="32"/>
          <w:szCs w:val="32"/>
        </w:rPr>
      </w:pPr>
    </w:p>
    <w:p w14:paraId="7EBCD61F" w14:textId="77777777" w:rsidR="576062CF" w:rsidRPr="008F7975" w:rsidRDefault="576062CF" w:rsidP="00FD478C">
      <w:pPr>
        <w:rPr>
          <w:rFonts w:ascii="Georgia" w:hAnsi="Georgia"/>
          <w:sz w:val="32"/>
          <w:szCs w:val="32"/>
        </w:rPr>
      </w:pPr>
    </w:p>
    <w:p w14:paraId="2D6F7107" w14:textId="77777777" w:rsidR="576062CF" w:rsidRPr="008F7975" w:rsidRDefault="576062CF" w:rsidP="00FD478C">
      <w:pPr>
        <w:rPr>
          <w:rFonts w:ascii="Georgia" w:hAnsi="Georgia"/>
          <w:sz w:val="32"/>
          <w:szCs w:val="32"/>
        </w:rPr>
      </w:pPr>
    </w:p>
    <w:p w14:paraId="274FE67F" w14:textId="77777777" w:rsidR="576062CF" w:rsidRPr="008F7975" w:rsidRDefault="576062CF" w:rsidP="00FD478C">
      <w:pPr>
        <w:rPr>
          <w:rFonts w:ascii="Georgia" w:hAnsi="Georgia"/>
          <w:sz w:val="32"/>
          <w:szCs w:val="32"/>
        </w:rPr>
      </w:pPr>
    </w:p>
    <w:p w14:paraId="2318D9A1" w14:textId="1330644D" w:rsidR="576062CF" w:rsidRPr="008F7975" w:rsidRDefault="008F7975" w:rsidP="00FD478C">
      <w:pPr>
        <w:pStyle w:val="Subtitle"/>
        <w:rPr>
          <w:rFonts w:ascii="Georgia" w:hAnsi="Georgia"/>
          <w:sz w:val="52"/>
          <w:szCs w:val="52"/>
        </w:rPr>
      </w:pPr>
      <w:r w:rsidRPr="008F7975">
        <w:rPr>
          <w:rFonts w:ascii="Georgia" w:hAnsi="Georgia"/>
          <w:b/>
          <w:bCs/>
          <w:sz w:val="52"/>
          <w:szCs w:val="52"/>
        </w:rPr>
        <w:t>Filters and edge detection</w:t>
      </w:r>
      <w:r w:rsidR="00FD478C" w:rsidRPr="008F7975">
        <w:rPr>
          <w:rFonts w:ascii="Georgia" w:hAnsi="Georgia"/>
          <w:sz w:val="52"/>
          <w:szCs w:val="52"/>
        </w:rPr>
        <w:t xml:space="preserve"> </w:t>
      </w:r>
    </w:p>
    <w:p w14:paraId="0B61A9A4" w14:textId="215E1B14" w:rsidR="00FD478C" w:rsidRPr="008F7975" w:rsidRDefault="008F7975" w:rsidP="00FD478C">
      <w:pPr>
        <w:pStyle w:val="Subtitle"/>
        <w:rPr>
          <w:rFonts w:ascii="Georgia" w:hAnsi="Georgia"/>
          <w:sz w:val="32"/>
          <w:szCs w:val="32"/>
        </w:rPr>
      </w:pPr>
      <w:r w:rsidRPr="008F7975">
        <w:rPr>
          <w:rFonts w:ascii="Georgia" w:hAnsi="Georgia"/>
          <w:sz w:val="32"/>
          <w:szCs w:val="32"/>
        </w:rPr>
        <w:t>Tarek Mohamed</w:t>
      </w:r>
    </w:p>
    <w:p w14:paraId="3CB5BC3D" w14:textId="1E4CDB8C" w:rsidR="00FD478C" w:rsidRPr="008F7975" w:rsidRDefault="008F7975" w:rsidP="00FD478C">
      <w:pPr>
        <w:pStyle w:val="Subtitle"/>
        <w:rPr>
          <w:rFonts w:ascii="Georgia" w:hAnsi="Georgia"/>
          <w:sz w:val="32"/>
          <w:szCs w:val="32"/>
        </w:rPr>
      </w:pPr>
      <w:r w:rsidRPr="008F7975">
        <w:rPr>
          <w:rFonts w:ascii="Georgia" w:hAnsi="Georgia"/>
          <w:sz w:val="32"/>
          <w:szCs w:val="32"/>
        </w:rPr>
        <w:t>Alex Eagles</w:t>
      </w:r>
      <w:r w:rsidR="00FD478C" w:rsidRPr="008F7975">
        <w:rPr>
          <w:rFonts w:ascii="Georgia" w:hAnsi="Georgia"/>
          <w:sz w:val="32"/>
          <w:szCs w:val="32"/>
        </w:rPr>
        <w:t xml:space="preserve"> </w:t>
      </w:r>
    </w:p>
    <w:p w14:paraId="23034AD3" w14:textId="0ADFAFB3" w:rsidR="00FD478C" w:rsidRPr="008F7975" w:rsidRDefault="00FD478C" w:rsidP="00FD478C">
      <w:pPr>
        <w:pStyle w:val="Subtitle"/>
        <w:rPr>
          <w:rFonts w:ascii="Georgia" w:hAnsi="Georgia"/>
          <w:sz w:val="32"/>
          <w:szCs w:val="32"/>
        </w:rPr>
      </w:pPr>
      <w:r w:rsidRPr="008F7975">
        <w:rPr>
          <w:rFonts w:ascii="Georgia" w:hAnsi="Georgia"/>
          <w:sz w:val="32"/>
          <w:szCs w:val="32"/>
        </w:rPr>
        <w:t xml:space="preserve"> </w:t>
      </w:r>
    </w:p>
    <w:p w14:paraId="505A5240" w14:textId="77777777" w:rsidR="576062CF" w:rsidRPr="008F7975" w:rsidRDefault="576062CF" w:rsidP="00DF3215">
      <w:pPr>
        <w:rPr>
          <w:rFonts w:ascii="Georgia" w:hAnsi="Georgia"/>
          <w:sz w:val="32"/>
          <w:szCs w:val="32"/>
        </w:rPr>
      </w:pPr>
    </w:p>
    <w:p w14:paraId="341233AC" w14:textId="77777777" w:rsidR="717E282B" w:rsidRPr="008F7975" w:rsidRDefault="717E282B" w:rsidP="00DF3215">
      <w:pPr>
        <w:rPr>
          <w:rFonts w:ascii="Georgia" w:hAnsi="Georgia"/>
          <w:sz w:val="32"/>
          <w:szCs w:val="32"/>
        </w:rPr>
      </w:pPr>
    </w:p>
    <w:p w14:paraId="39551FD5" w14:textId="77777777" w:rsidR="717E282B" w:rsidRPr="008F7975" w:rsidRDefault="717E282B" w:rsidP="00DF3215">
      <w:pPr>
        <w:rPr>
          <w:rFonts w:ascii="Georgia" w:hAnsi="Georgia"/>
          <w:sz w:val="32"/>
          <w:szCs w:val="32"/>
        </w:rPr>
      </w:pPr>
    </w:p>
    <w:p w14:paraId="11B2F9C3" w14:textId="77777777" w:rsidR="717E282B" w:rsidRPr="008F7975" w:rsidRDefault="717E282B" w:rsidP="00DF3215">
      <w:pPr>
        <w:rPr>
          <w:rFonts w:ascii="Georgia" w:hAnsi="Georgia"/>
          <w:sz w:val="32"/>
          <w:szCs w:val="32"/>
        </w:rPr>
      </w:pPr>
    </w:p>
    <w:p w14:paraId="1A2456FA" w14:textId="77777777" w:rsidR="717E282B" w:rsidRPr="008F7975" w:rsidRDefault="717E282B" w:rsidP="00DF3215">
      <w:pPr>
        <w:rPr>
          <w:rFonts w:ascii="Georgia" w:hAnsi="Georgia"/>
          <w:sz w:val="32"/>
          <w:szCs w:val="32"/>
        </w:rPr>
      </w:pPr>
    </w:p>
    <w:p w14:paraId="7F2983F1" w14:textId="77777777" w:rsidR="709762D6" w:rsidRPr="008F7975" w:rsidRDefault="709762D6" w:rsidP="00DF3215">
      <w:pPr>
        <w:rPr>
          <w:rFonts w:ascii="Georgia" w:hAnsi="Georgia"/>
          <w:sz w:val="32"/>
          <w:szCs w:val="32"/>
        </w:rPr>
      </w:pPr>
    </w:p>
    <w:p w14:paraId="76B7AD8F" w14:textId="77777777" w:rsidR="709762D6" w:rsidRPr="008F7975" w:rsidRDefault="709762D6" w:rsidP="00DF3215">
      <w:pPr>
        <w:rPr>
          <w:rFonts w:ascii="Georgia" w:hAnsi="Georgia"/>
          <w:sz w:val="32"/>
          <w:szCs w:val="32"/>
        </w:rPr>
      </w:pPr>
    </w:p>
    <w:p w14:paraId="7F8A2E46" w14:textId="77777777" w:rsidR="717E282B" w:rsidRPr="008F7975" w:rsidRDefault="717E282B" w:rsidP="00DF3215">
      <w:pPr>
        <w:rPr>
          <w:rFonts w:ascii="Georgia" w:hAnsi="Georgia"/>
          <w:sz w:val="32"/>
          <w:szCs w:val="32"/>
        </w:rPr>
      </w:pPr>
    </w:p>
    <w:p w14:paraId="731E1FD9" w14:textId="77777777" w:rsidR="5643BF48" w:rsidRPr="008F7975" w:rsidRDefault="5643BF48" w:rsidP="00DF3215">
      <w:pPr>
        <w:rPr>
          <w:rFonts w:ascii="Georgia" w:hAnsi="Georgia"/>
          <w:sz w:val="32"/>
          <w:szCs w:val="32"/>
        </w:rPr>
      </w:pPr>
    </w:p>
    <w:p w14:paraId="65B8C1BD" w14:textId="102B0A73" w:rsidR="733B038C" w:rsidRDefault="008F7975" w:rsidP="008F7975">
      <w:pPr>
        <w:jc w:val="center"/>
        <w:rPr>
          <w:rFonts w:ascii="Georgia" w:hAnsi="Georgia"/>
          <w:b/>
          <w:bCs/>
          <w:sz w:val="36"/>
          <w:szCs w:val="36"/>
          <w:u w:val="single"/>
        </w:rPr>
      </w:pPr>
      <w:r w:rsidRPr="008F7975">
        <w:rPr>
          <w:rFonts w:ascii="Georgia" w:hAnsi="Georgia"/>
          <w:b/>
          <w:bCs/>
          <w:sz w:val="36"/>
          <w:szCs w:val="36"/>
          <w:u w:val="single"/>
        </w:rPr>
        <w:lastRenderedPageBreak/>
        <w:t>Sobel Filter</w:t>
      </w:r>
    </w:p>
    <w:p w14:paraId="7BED5DE0" w14:textId="77777777" w:rsidR="717E282B" w:rsidRDefault="717E282B" w:rsidP="008F7975">
      <w:pPr>
        <w:ind w:firstLine="0"/>
        <w:rPr>
          <w:rFonts w:ascii="Georgia" w:hAnsi="Georgia"/>
          <w:b/>
          <w:bCs/>
          <w:sz w:val="36"/>
          <w:szCs w:val="36"/>
          <w:u w:val="single"/>
        </w:rPr>
      </w:pPr>
    </w:p>
    <w:p w14:paraId="2ACFAEE8" w14:textId="460BD539" w:rsidR="008F7975" w:rsidRDefault="008F7975" w:rsidP="008F7975">
      <w:pPr>
        <w:ind w:firstLine="0"/>
        <w:rPr>
          <w:rFonts w:ascii="Georgia" w:hAnsi="Georgia"/>
          <w:sz w:val="24"/>
          <w:szCs w:val="24"/>
        </w:rPr>
      </w:pPr>
      <w:r w:rsidRPr="008F7975">
        <w:rPr>
          <w:rFonts w:ascii="Georgia" w:hAnsi="Georgia"/>
          <w:sz w:val="24"/>
          <w:szCs w:val="24"/>
        </w:rPr>
        <w:t>A Sobel filter, in the context of Computer Science, is a type of filter that is used for edge detection in images. It is defined by a specific matrix or window size, such as 3x3 or 5x5, and is applied to the image to highlight the edges by calculating the gradient intensity.</w:t>
      </w:r>
    </w:p>
    <w:p w14:paraId="028C8889" w14:textId="6548C3F6" w:rsidR="008F7975" w:rsidRPr="008F7975" w:rsidRDefault="008F7975" w:rsidP="008F7975">
      <w:pPr>
        <w:ind w:firstLine="0"/>
        <w:rPr>
          <w:rFonts w:ascii="Georgia" w:hAnsi="Georgia"/>
          <w:sz w:val="24"/>
          <w:szCs w:val="24"/>
        </w:rPr>
      </w:pPr>
      <w:r>
        <w:rPr>
          <w:rFonts w:ascii="Georgia" w:hAnsi="Georgia"/>
          <w:noProof/>
          <w:sz w:val="24"/>
          <w:szCs w:val="24"/>
        </w:rPr>
        <w:drawing>
          <wp:inline distT="0" distB="0" distL="0" distR="0" wp14:anchorId="48A2E19A" wp14:editId="056DEDCF">
            <wp:extent cx="4015740" cy="1943100"/>
            <wp:effectExtent l="0" t="0" r="3810" b="0"/>
            <wp:docPr id="333273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5740" cy="1943100"/>
                    </a:xfrm>
                    <a:prstGeom prst="rect">
                      <a:avLst/>
                    </a:prstGeom>
                    <a:noFill/>
                    <a:ln>
                      <a:noFill/>
                    </a:ln>
                  </pic:spPr>
                </pic:pic>
              </a:graphicData>
            </a:graphic>
          </wp:inline>
        </w:drawing>
      </w:r>
    </w:p>
    <w:p w14:paraId="02B9E1E2" w14:textId="6F155D51" w:rsidR="008F7975" w:rsidRPr="008F7975" w:rsidRDefault="008F7975" w:rsidP="008F7975">
      <w:pPr>
        <w:ind w:firstLine="0"/>
        <w:rPr>
          <w:rFonts w:ascii="Georgia" w:hAnsi="Georgia"/>
          <w:sz w:val="24"/>
          <w:szCs w:val="24"/>
        </w:rPr>
      </w:pPr>
      <w:r w:rsidRPr="008F7975">
        <w:rPr>
          <w:rFonts w:ascii="Georgia" w:hAnsi="Georgia"/>
          <w:sz w:val="24"/>
          <w:szCs w:val="24"/>
        </w:rPr>
        <w:t xml:space="preserve">Sobel filtering involves applying two 3 x 3 </w:t>
      </w:r>
      <w:r>
        <w:rPr>
          <w:rFonts w:ascii="Georgia" w:hAnsi="Georgia"/>
          <w:sz w:val="24"/>
          <w:szCs w:val="24"/>
        </w:rPr>
        <w:t xml:space="preserve">(it can be 5 x 5) </w:t>
      </w:r>
      <w:r w:rsidRPr="008F7975">
        <w:rPr>
          <w:rFonts w:ascii="Georgia" w:hAnsi="Georgia"/>
          <w:sz w:val="24"/>
          <w:szCs w:val="24"/>
        </w:rPr>
        <w:t>convolutional kernels (also called filters) to an image. The kernels are usually called </w:t>
      </w:r>
      <w:r w:rsidRPr="008F7975">
        <w:rPr>
          <w:rFonts w:ascii="Georgia" w:hAnsi="Georgia"/>
          <w:i/>
          <w:iCs/>
          <w:sz w:val="24"/>
          <w:szCs w:val="24"/>
        </w:rPr>
        <w:t>G</w:t>
      </w:r>
      <w:r w:rsidRPr="008F7975">
        <w:rPr>
          <w:rFonts w:ascii="Georgia" w:hAnsi="Georgia"/>
          <w:i/>
          <w:iCs/>
          <w:sz w:val="24"/>
          <w:szCs w:val="24"/>
          <w:vertAlign w:val="subscript"/>
        </w:rPr>
        <w:t>x</w:t>
      </w:r>
      <w:r w:rsidRPr="008F7975">
        <w:rPr>
          <w:rFonts w:ascii="Georgia" w:hAnsi="Georgia"/>
          <w:i/>
          <w:iCs/>
          <w:sz w:val="24"/>
          <w:szCs w:val="24"/>
        </w:rPr>
        <w:t> </w:t>
      </w:r>
      <w:r w:rsidRPr="008F7975">
        <w:rPr>
          <w:rFonts w:ascii="Georgia" w:hAnsi="Georgia"/>
          <w:sz w:val="24"/>
          <w:szCs w:val="24"/>
        </w:rPr>
        <w:t>and </w:t>
      </w:r>
      <w:proofErr w:type="spellStart"/>
      <w:r w:rsidRPr="008F7975">
        <w:rPr>
          <w:rFonts w:ascii="Georgia" w:hAnsi="Georgia"/>
          <w:i/>
          <w:iCs/>
          <w:sz w:val="24"/>
          <w:szCs w:val="24"/>
        </w:rPr>
        <w:t>G</w:t>
      </w:r>
      <w:r w:rsidRPr="008F7975">
        <w:rPr>
          <w:rFonts w:ascii="Georgia" w:hAnsi="Georgia"/>
          <w:i/>
          <w:iCs/>
          <w:sz w:val="24"/>
          <w:szCs w:val="24"/>
          <w:vertAlign w:val="subscript"/>
        </w:rPr>
        <w:t>y</w:t>
      </w:r>
      <w:proofErr w:type="spellEnd"/>
      <w:r w:rsidRPr="008F7975">
        <w:rPr>
          <w:rFonts w:ascii="Georgia" w:hAnsi="Georgia"/>
          <w:sz w:val="24"/>
          <w:szCs w:val="24"/>
        </w:rPr>
        <w:t>, and they are shown in the following figure. These two kernels detect the edges in the image in the horizontal and vertical directions. They are applied separately and then combined to produce a pixel value in the output image at each position in the input image.</w:t>
      </w:r>
    </w:p>
    <w:p w14:paraId="301B40CB" w14:textId="77777777" w:rsidR="008F7975" w:rsidRPr="008F7975" w:rsidRDefault="008F7975" w:rsidP="008F7975">
      <w:pPr>
        <w:rPr>
          <w:rFonts w:ascii="Georgia" w:hAnsi="Georgia"/>
          <w:sz w:val="24"/>
          <w:szCs w:val="24"/>
        </w:rPr>
      </w:pPr>
      <w:r w:rsidRPr="008F7975">
        <w:rPr>
          <w:rFonts w:ascii="Georgia" w:hAnsi="Georgia"/>
          <w:sz w:val="24"/>
          <w:szCs w:val="24"/>
        </w:rPr>
        <w:t>The output value is approximated by:</w:t>
      </w:r>
    </w:p>
    <w:p w14:paraId="20916D3D" w14:textId="77777777" w:rsidR="008F7975" w:rsidRDefault="008F7975" w:rsidP="008F7975">
      <w:pPr>
        <w:rPr>
          <w:rFonts w:ascii="Georgia" w:hAnsi="Georgia"/>
          <w:sz w:val="24"/>
          <w:szCs w:val="24"/>
        </w:rPr>
      </w:pPr>
      <w:r w:rsidRPr="008F7975">
        <w:rPr>
          <w:rFonts w:ascii="Georgia" w:hAnsi="Georgia"/>
          <w:sz w:val="24"/>
          <w:szCs w:val="24"/>
        </w:rPr>
        <w:t>G = |G</w:t>
      </w:r>
      <w:r w:rsidRPr="008F7975">
        <w:rPr>
          <w:rFonts w:ascii="Georgia" w:hAnsi="Georgia"/>
          <w:sz w:val="24"/>
          <w:szCs w:val="24"/>
          <w:vertAlign w:val="subscript"/>
        </w:rPr>
        <w:t>x</w:t>
      </w:r>
      <w:r w:rsidRPr="008F7975">
        <w:rPr>
          <w:rFonts w:ascii="Georgia" w:hAnsi="Georgia"/>
          <w:sz w:val="24"/>
          <w:szCs w:val="24"/>
        </w:rPr>
        <w:t>| + |</w:t>
      </w:r>
      <w:proofErr w:type="spellStart"/>
      <w:r w:rsidRPr="008F7975">
        <w:rPr>
          <w:rFonts w:ascii="Georgia" w:hAnsi="Georgia"/>
          <w:sz w:val="24"/>
          <w:szCs w:val="24"/>
        </w:rPr>
        <w:t>G</w:t>
      </w:r>
      <w:r w:rsidRPr="008F7975">
        <w:rPr>
          <w:rFonts w:ascii="Georgia" w:hAnsi="Georgia"/>
          <w:sz w:val="24"/>
          <w:szCs w:val="24"/>
          <w:vertAlign w:val="subscript"/>
        </w:rPr>
        <w:t>y</w:t>
      </w:r>
      <w:proofErr w:type="spellEnd"/>
      <w:r w:rsidRPr="008F7975">
        <w:rPr>
          <w:rFonts w:ascii="Georgia" w:hAnsi="Georgia"/>
          <w:sz w:val="24"/>
          <w:szCs w:val="24"/>
        </w:rPr>
        <w:t>|</w:t>
      </w:r>
    </w:p>
    <w:p w14:paraId="12992229" w14:textId="71FC1C42" w:rsidR="008F7975" w:rsidRPr="008F7975" w:rsidRDefault="008F7975" w:rsidP="008F7975">
      <w:pPr>
        <w:ind w:firstLine="0"/>
        <w:rPr>
          <w:rFonts w:ascii="Georgia" w:hAnsi="Georgia"/>
          <w:sz w:val="24"/>
          <w:szCs w:val="24"/>
        </w:rPr>
      </w:pPr>
      <w:r>
        <w:rPr>
          <w:noProof/>
        </w:rPr>
        <w:lastRenderedPageBreak/>
        <w:drawing>
          <wp:inline distT="0" distB="0" distL="0" distR="0" wp14:anchorId="6FD4F3A1" wp14:editId="685B2D83">
            <wp:extent cx="5013960" cy="2838581"/>
            <wp:effectExtent l="0" t="0" r="0" b="0"/>
            <wp:docPr id="80784847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48475" name="Picture 1" descr="A screenshot of a graph&#10;&#10;Description automatically generated"/>
                    <pic:cNvPicPr/>
                  </pic:nvPicPr>
                  <pic:blipFill>
                    <a:blip r:embed="rId11"/>
                    <a:stretch>
                      <a:fillRect/>
                    </a:stretch>
                  </pic:blipFill>
                  <pic:spPr>
                    <a:xfrm>
                      <a:off x="0" y="0"/>
                      <a:ext cx="5046740" cy="2857139"/>
                    </a:xfrm>
                    <a:prstGeom prst="rect">
                      <a:avLst/>
                    </a:prstGeom>
                  </pic:spPr>
                </pic:pic>
              </a:graphicData>
            </a:graphic>
          </wp:inline>
        </w:drawing>
      </w:r>
    </w:p>
    <w:p w14:paraId="53B744C8" w14:textId="61A07CD8" w:rsidR="00FD478C" w:rsidRPr="009F0659" w:rsidRDefault="009F0659" w:rsidP="009F0659">
      <w:pPr>
        <w:ind w:firstLine="0"/>
        <w:rPr>
          <w:rFonts w:ascii="Georgia" w:hAnsi="Georgia"/>
          <w:b/>
          <w:bCs/>
          <w:sz w:val="32"/>
          <w:szCs w:val="32"/>
        </w:rPr>
      </w:pPr>
      <w:r w:rsidRPr="009F0659">
        <w:rPr>
          <w:rFonts w:ascii="Georgia" w:hAnsi="Georgia"/>
          <w:b/>
          <w:bCs/>
          <w:sz w:val="32"/>
          <w:szCs w:val="32"/>
        </w:rPr>
        <w:t>In python</w:t>
      </w:r>
    </w:p>
    <w:p w14:paraId="3221FD77" w14:textId="77777777" w:rsidR="009F0659" w:rsidRPr="009F0659" w:rsidRDefault="009F0659" w:rsidP="009F0659">
      <w:pPr>
        <w:ind w:firstLine="0"/>
        <w:rPr>
          <w:rFonts w:ascii="Georgia" w:hAnsi="Georgia"/>
          <w:sz w:val="24"/>
          <w:szCs w:val="24"/>
        </w:rPr>
      </w:pPr>
      <w:r w:rsidRPr="009F0659">
        <w:rPr>
          <w:rFonts w:ascii="Georgia" w:hAnsi="Georgia"/>
          <w:sz w:val="24"/>
          <w:szCs w:val="24"/>
        </w:rPr>
        <w:t>cv2.Sobel(</w:t>
      </w:r>
      <w:proofErr w:type="spellStart"/>
      <w:r w:rsidRPr="009F0659">
        <w:rPr>
          <w:rFonts w:ascii="Georgia" w:hAnsi="Georgia"/>
          <w:sz w:val="24"/>
          <w:szCs w:val="24"/>
        </w:rPr>
        <w:t>original_</w:t>
      </w:r>
      <w:proofErr w:type="gramStart"/>
      <w:r w:rsidRPr="009F0659">
        <w:rPr>
          <w:rFonts w:ascii="Georgia" w:hAnsi="Georgia"/>
          <w:sz w:val="24"/>
          <w:szCs w:val="24"/>
        </w:rPr>
        <w:t>image,ddepth</w:t>
      </w:r>
      <w:proofErr w:type="gramEnd"/>
      <w:r w:rsidRPr="009F0659">
        <w:rPr>
          <w:rFonts w:ascii="Georgia" w:hAnsi="Georgia"/>
          <w:sz w:val="24"/>
          <w:szCs w:val="24"/>
        </w:rPr>
        <w:t>,xorder,yorder,kernelsize</w:t>
      </w:r>
      <w:proofErr w:type="spellEnd"/>
      <w:r w:rsidRPr="009F0659">
        <w:rPr>
          <w:rFonts w:ascii="Georgia" w:hAnsi="Georgia"/>
          <w:sz w:val="24"/>
          <w:szCs w:val="24"/>
        </w:rPr>
        <w:t>)</w:t>
      </w:r>
    </w:p>
    <w:p w14:paraId="591B2895" w14:textId="322E37DE" w:rsidR="009F0659" w:rsidRDefault="009F0659" w:rsidP="009F0659">
      <w:pPr>
        <w:ind w:firstLine="0"/>
        <w:rPr>
          <w:rFonts w:ascii="Georgia" w:hAnsi="Georgia"/>
          <w:i/>
          <w:iCs/>
          <w:sz w:val="24"/>
          <w:szCs w:val="24"/>
        </w:rPr>
      </w:pPr>
      <w:r>
        <w:rPr>
          <w:noProof/>
        </w:rPr>
        <w:drawing>
          <wp:inline distT="0" distB="0" distL="0" distR="0" wp14:anchorId="41B7A2BE" wp14:editId="1CA97BAA">
            <wp:extent cx="5943600" cy="3186430"/>
            <wp:effectExtent l="0" t="0" r="0" b="0"/>
            <wp:docPr id="51842658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26582" name="Picture 1" descr="A computer screen shot of a program code&#10;&#10;Description automatically generated"/>
                    <pic:cNvPicPr/>
                  </pic:nvPicPr>
                  <pic:blipFill>
                    <a:blip r:embed="rId12"/>
                    <a:stretch>
                      <a:fillRect/>
                    </a:stretch>
                  </pic:blipFill>
                  <pic:spPr>
                    <a:xfrm>
                      <a:off x="0" y="0"/>
                      <a:ext cx="5943600" cy="3186430"/>
                    </a:xfrm>
                    <a:prstGeom prst="rect">
                      <a:avLst/>
                    </a:prstGeom>
                  </pic:spPr>
                </pic:pic>
              </a:graphicData>
            </a:graphic>
          </wp:inline>
        </w:drawing>
      </w:r>
    </w:p>
    <w:p w14:paraId="38D6A1FF" w14:textId="1BBB2CB8" w:rsidR="576062CF" w:rsidRDefault="009F0659" w:rsidP="009F0659">
      <w:pPr>
        <w:ind w:firstLine="0"/>
        <w:jc w:val="center"/>
        <w:rPr>
          <w:rFonts w:ascii="Georgia" w:hAnsi="Georgia"/>
          <w:b/>
          <w:bCs/>
          <w:sz w:val="36"/>
          <w:szCs w:val="36"/>
          <w:u w:val="single"/>
        </w:rPr>
      </w:pPr>
      <w:r>
        <w:rPr>
          <w:noProof/>
        </w:rPr>
        <w:lastRenderedPageBreak/>
        <w:drawing>
          <wp:inline distT="0" distB="0" distL="0" distR="0" wp14:anchorId="6C06E0DF" wp14:editId="0F7D2A49">
            <wp:extent cx="5619750" cy="3985260"/>
            <wp:effectExtent l="0" t="0" r="0" b="0"/>
            <wp:docPr id="242299557" name="Picture 1" descr="A collage of images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99557" name="Picture 1" descr="A collage of images of a building&#10;&#10;Description automatically generated"/>
                    <pic:cNvPicPr/>
                  </pic:nvPicPr>
                  <pic:blipFill>
                    <a:blip r:embed="rId13"/>
                    <a:stretch>
                      <a:fillRect/>
                    </a:stretch>
                  </pic:blipFill>
                  <pic:spPr>
                    <a:xfrm>
                      <a:off x="0" y="0"/>
                      <a:ext cx="5619750" cy="3985260"/>
                    </a:xfrm>
                    <a:prstGeom prst="rect">
                      <a:avLst/>
                    </a:prstGeom>
                  </pic:spPr>
                </pic:pic>
              </a:graphicData>
            </a:graphic>
          </wp:inline>
        </w:drawing>
      </w:r>
      <w:r w:rsidR="576062CF" w:rsidRPr="008F7975">
        <w:rPr>
          <w:rFonts w:ascii="Georgia" w:hAnsi="Georgia"/>
          <w:sz w:val="32"/>
          <w:szCs w:val="32"/>
        </w:rPr>
        <w:br w:type="page"/>
      </w:r>
      <w:r w:rsidR="008F7975" w:rsidRPr="009F0659">
        <w:rPr>
          <w:rFonts w:ascii="Georgia" w:hAnsi="Georgia"/>
          <w:b/>
          <w:bCs/>
          <w:sz w:val="36"/>
          <w:szCs w:val="36"/>
          <w:u w:val="single"/>
        </w:rPr>
        <w:lastRenderedPageBreak/>
        <w:t>Laplacian Filter</w:t>
      </w:r>
    </w:p>
    <w:p w14:paraId="6A5E45B3" w14:textId="742F19F5" w:rsidR="009F0659" w:rsidRDefault="00157078" w:rsidP="00157078">
      <w:pPr>
        <w:ind w:firstLine="0"/>
        <w:rPr>
          <w:rFonts w:ascii="Georgia" w:hAnsi="Georgia"/>
          <w:sz w:val="24"/>
          <w:szCs w:val="24"/>
        </w:rPr>
      </w:pPr>
      <w:r w:rsidRPr="00157078">
        <w:rPr>
          <w:rFonts w:ascii="Georgia" w:hAnsi="Georgia"/>
          <w:sz w:val="24"/>
          <w:szCs w:val="24"/>
        </w:rPr>
        <w:t>The Laplacian filter is another edge detection algorithm used in image processing. Unlike the Sobel filter, which calculates the gradient, the Laplacian filter computes the second-order derivative of the image. This method highlights regions of rapid intensity change, which typically correspond to edges and other significant features in the image.</w:t>
      </w:r>
    </w:p>
    <w:p w14:paraId="05292AAE" w14:textId="098DE584" w:rsidR="00157078" w:rsidRDefault="00157078" w:rsidP="00157078">
      <w:pPr>
        <w:ind w:firstLine="0"/>
        <w:rPr>
          <w:rFonts w:ascii="Georgia" w:hAnsi="Georgia"/>
          <w:sz w:val="24"/>
          <w:szCs w:val="24"/>
        </w:rPr>
      </w:pPr>
      <w:r>
        <w:rPr>
          <w:noProof/>
        </w:rPr>
        <w:drawing>
          <wp:inline distT="0" distB="0" distL="0" distR="0" wp14:anchorId="23AAAD7B" wp14:editId="6201B95A">
            <wp:extent cx="5943600" cy="3791585"/>
            <wp:effectExtent l="0" t="0" r="0" b="0"/>
            <wp:docPr id="185660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0584" name=""/>
                    <pic:cNvPicPr/>
                  </pic:nvPicPr>
                  <pic:blipFill>
                    <a:blip r:embed="rId14"/>
                    <a:stretch>
                      <a:fillRect/>
                    </a:stretch>
                  </pic:blipFill>
                  <pic:spPr>
                    <a:xfrm>
                      <a:off x="0" y="0"/>
                      <a:ext cx="5943600" cy="3791585"/>
                    </a:xfrm>
                    <a:prstGeom prst="rect">
                      <a:avLst/>
                    </a:prstGeom>
                  </pic:spPr>
                </pic:pic>
              </a:graphicData>
            </a:graphic>
          </wp:inline>
        </w:drawing>
      </w:r>
    </w:p>
    <w:p w14:paraId="00A1BD5D" w14:textId="3552A88D" w:rsidR="00157078" w:rsidRDefault="00157078" w:rsidP="00157078">
      <w:pPr>
        <w:ind w:firstLine="0"/>
        <w:rPr>
          <w:rFonts w:ascii="Georgia" w:hAnsi="Georgia"/>
          <w:sz w:val="24"/>
          <w:szCs w:val="24"/>
        </w:rPr>
      </w:pPr>
      <w:r w:rsidRPr="00157078">
        <w:rPr>
          <w:rFonts w:ascii="Georgia" w:hAnsi="Georgia"/>
          <w:sz w:val="24"/>
          <w:szCs w:val="24"/>
        </w:rPr>
        <w:drawing>
          <wp:inline distT="0" distB="0" distL="0" distR="0" wp14:anchorId="3F190802" wp14:editId="47EAD822">
            <wp:extent cx="4686300" cy="2241012"/>
            <wp:effectExtent l="0" t="0" r="0" b="6985"/>
            <wp:docPr id="1469165498" name="Picture 1" descr="A close up of a person's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165498" name="Picture 1" descr="A close up of a person's eye&#10;&#10;Description automatically generated"/>
                    <pic:cNvPicPr/>
                  </pic:nvPicPr>
                  <pic:blipFill>
                    <a:blip r:embed="rId15"/>
                    <a:stretch>
                      <a:fillRect/>
                    </a:stretch>
                  </pic:blipFill>
                  <pic:spPr>
                    <a:xfrm>
                      <a:off x="0" y="0"/>
                      <a:ext cx="4691831" cy="2243657"/>
                    </a:xfrm>
                    <a:prstGeom prst="rect">
                      <a:avLst/>
                    </a:prstGeom>
                  </pic:spPr>
                </pic:pic>
              </a:graphicData>
            </a:graphic>
          </wp:inline>
        </w:drawing>
      </w:r>
    </w:p>
    <w:p w14:paraId="054F5694" w14:textId="0D69ED20" w:rsidR="00157078" w:rsidRDefault="00157078" w:rsidP="00157078">
      <w:pPr>
        <w:ind w:firstLine="0"/>
        <w:jc w:val="center"/>
        <w:rPr>
          <w:rFonts w:ascii="Georgia" w:hAnsi="Georgia"/>
          <w:b/>
          <w:bCs/>
          <w:sz w:val="36"/>
          <w:szCs w:val="36"/>
        </w:rPr>
      </w:pPr>
      <w:r w:rsidRPr="00157078">
        <w:rPr>
          <w:rFonts w:ascii="Georgia" w:hAnsi="Georgia"/>
          <w:b/>
          <w:bCs/>
          <w:sz w:val="36"/>
          <w:szCs w:val="36"/>
        </w:rPr>
        <w:lastRenderedPageBreak/>
        <w:t>Canny Edge Detector</w:t>
      </w:r>
    </w:p>
    <w:p w14:paraId="5A56647F" w14:textId="77777777" w:rsidR="00157078" w:rsidRPr="00157078" w:rsidRDefault="00157078" w:rsidP="00157078">
      <w:pPr>
        <w:ind w:firstLine="0"/>
        <w:rPr>
          <w:rFonts w:ascii="Georgia" w:hAnsi="Georgia"/>
          <w:sz w:val="24"/>
          <w:szCs w:val="24"/>
        </w:rPr>
      </w:pPr>
      <w:r w:rsidRPr="00157078">
        <w:rPr>
          <w:rFonts w:ascii="Georgia" w:hAnsi="Georgia"/>
          <w:sz w:val="24"/>
          <w:szCs w:val="24"/>
        </w:rPr>
        <w:t>Canny edge detection is a technique to extract useful structural information from different vision objects and dramatically reduce the amount of data to be processed. It has been widely applied in various </w:t>
      </w:r>
      <w:hyperlink r:id="rId16" w:tooltip="Computer vision" w:history="1">
        <w:r w:rsidRPr="00157078">
          <w:rPr>
            <w:rStyle w:val="Hyperlink"/>
            <w:rFonts w:ascii="Georgia" w:hAnsi="Georgia"/>
            <w:sz w:val="24"/>
            <w:szCs w:val="24"/>
          </w:rPr>
          <w:t>computer vision</w:t>
        </w:r>
      </w:hyperlink>
      <w:r w:rsidRPr="00157078">
        <w:rPr>
          <w:rFonts w:ascii="Georgia" w:hAnsi="Georgia"/>
          <w:sz w:val="24"/>
          <w:szCs w:val="24"/>
        </w:rPr>
        <w:t> systems. Canny has found that the requirements for the application of </w:t>
      </w:r>
      <w:hyperlink r:id="rId17" w:tooltip="Edge detection" w:history="1">
        <w:r w:rsidRPr="00157078">
          <w:rPr>
            <w:rStyle w:val="Hyperlink"/>
            <w:rFonts w:ascii="Georgia" w:hAnsi="Georgia"/>
            <w:sz w:val="24"/>
            <w:szCs w:val="24"/>
          </w:rPr>
          <w:t>edge detection</w:t>
        </w:r>
      </w:hyperlink>
      <w:r w:rsidRPr="00157078">
        <w:rPr>
          <w:rFonts w:ascii="Georgia" w:hAnsi="Georgia"/>
          <w:sz w:val="24"/>
          <w:szCs w:val="24"/>
        </w:rPr>
        <w:t> on diverse vision systems are relatively similar. Thus, an edge detection solution to address these requirements can be implemented in a wide range of situations. The general criteria for edge detection include:</w:t>
      </w:r>
    </w:p>
    <w:p w14:paraId="3F5A421D" w14:textId="77777777" w:rsidR="00157078" w:rsidRPr="00157078" w:rsidRDefault="00157078" w:rsidP="00157078">
      <w:pPr>
        <w:numPr>
          <w:ilvl w:val="0"/>
          <w:numId w:val="1"/>
        </w:numPr>
        <w:rPr>
          <w:rFonts w:ascii="Georgia" w:hAnsi="Georgia"/>
          <w:sz w:val="24"/>
          <w:szCs w:val="24"/>
        </w:rPr>
      </w:pPr>
      <w:r w:rsidRPr="00157078">
        <w:rPr>
          <w:rFonts w:ascii="Georgia" w:hAnsi="Georgia"/>
          <w:sz w:val="24"/>
          <w:szCs w:val="24"/>
        </w:rPr>
        <w:t>Detection of edge with low error rate, which means that the detection should accurately catch as many edges shown in the image as possible</w:t>
      </w:r>
    </w:p>
    <w:p w14:paraId="04A7348C" w14:textId="77777777" w:rsidR="00157078" w:rsidRPr="00157078" w:rsidRDefault="00157078" w:rsidP="00157078">
      <w:pPr>
        <w:numPr>
          <w:ilvl w:val="0"/>
          <w:numId w:val="1"/>
        </w:numPr>
        <w:rPr>
          <w:rFonts w:ascii="Georgia" w:hAnsi="Georgia"/>
          <w:sz w:val="24"/>
          <w:szCs w:val="24"/>
        </w:rPr>
      </w:pPr>
      <w:r w:rsidRPr="00157078">
        <w:rPr>
          <w:rFonts w:ascii="Georgia" w:hAnsi="Georgia"/>
          <w:sz w:val="24"/>
          <w:szCs w:val="24"/>
        </w:rPr>
        <w:t>The edge point detected from the operator should accurately localize on the center of the edge.</w:t>
      </w:r>
    </w:p>
    <w:p w14:paraId="1D978274" w14:textId="77777777" w:rsidR="00157078" w:rsidRPr="00157078" w:rsidRDefault="00157078" w:rsidP="00157078">
      <w:pPr>
        <w:numPr>
          <w:ilvl w:val="0"/>
          <w:numId w:val="1"/>
        </w:numPr>
        <w:rPr>
          <w:rFonts w:ascii="Georgia" w:hAnsi="Georgia"/>
          <w:sz w:val="24"/>
          <w:szCs w:val="24"/>
        </w:rPr>
      </w:pPr>
      <w:r w:rsidRPr="00157078">
        <w:rPr>
          <w:rFonts w:ascii="Georgia" w:hAnsi="Georgia"/>
          <w:sz w:val="24"/>
          <w:szCs w:val="24"/>
        </w:rPr>
        <w:t>A given edge in the image should only be marked once, and where possible, image noise should not create false edges.</w:t>
      </w:r>
    </w:p>
    <w:p w14:paraId="1BEDA6A4" w14:textId="456CF763" w:rsidR="00157078" w:rsidRDefault="00157078" w:rsidP="00157078">
      <w:pPr>
        <w:ind w:firstLine="0"/>
        <w:rPr>
          <w:rFonts w:ascii="Georgia" w:hAnsi="Georgia"/>
          <w:sz w:val="24"/>
          <w:szCs w:val="24"/>
        </w:rPr>
      </w:pPr>
      <w:r>
        <w:rPr>
          <w:noProof/>
        </w:rPr>
        <w:drawing>
          <wp:inline distT="0" distB="0" distL="0" distR="0" wp14:anchorId="005B66E9" wp14:editId="3F2CFD36">
            <wp:extent cx="5943600" cy="2560320"/>
            <wp:effectExtent l="0" t="0" r="0" b="0"/>
            <wp:docPr id="101259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93019" name=""/>
                    <pic:cNvPicPr/>
                  </pic:nvPicPr>
                  <pic:blipFill>
                    <a:blip r:embed="rId18"/>
                    <a:stretch>
                      <a:fillRect/>
                    </a:stretch>
                  </pic:blipFill>
                  <pic:spPr>
                    <a:xfrm>
                      <a:off x="0" y="0"/>
                      <a:ext cx="5943600" cy="2560320"/>
                    </a:xfrm>
                    <a:prstGeom prst="rect">
                      <a:avLst/>
                    </a:prstGeom>
                  </pic:spPr>
                </pic:pic>
              </a:graphicData>
            </a:graphic>
          </wp:inline>
        </w:drawing>
      </w:r>
    </w:p>
    <w:p w14:paraId="145AA493" w14:textId="74E3E08C" w:rsidR="00157078" w:rsidRDefault="00157078" w:rsidP="00157078">
      <w:pPr>
        <w:ind w:firstLine="0"/>
        <w:rPr>
          <w:rFonts w:ascii="Georgia" w:hAnsi="Georgia"/>
          <w:i/>
          <w:iCs/>
          <w:sz w:val="24"/>
          <w:szCs w:val="24"/>
        </w:rPr>
      </w:pPr>
      <w:r w:rsidRPr="00157078">
        <w:rPr>
          <w:rFonts w:ascii="Georgia" w:hAnsi="Georgia"/>
          <w:i/>
          <w:iCs/>
          <w:sz w:val="24"/>
          <w:szCs w:val="24"/>
        </w:rPr>
        <w:t>cv2.Canny(</w:t>
      </w:r>
      <w:r w:rsidR="007E737B" w:rsidRPr="00157078">
        <w:rPr>
          <w:rFonts w:ascii="Georgia" w:hAnsi="Georgia"/>
          <w:i/>
          <w:iCs/>
          <w:sz w:val="24"/>
          <w:szCs w:val="24"/>
        </w:rPr>
        <w:t>image,</w:t>
      </w:r>
      <w:r w:rsidR="007E737B">
        <w:rPr>
          <w:rFonts w:ascii="Georgia" w:hAnsi="Georgia"/>
          <w:i/>
          <w:iCs/>
          <w:sz w:val="24"/>
          <w:szCs w:val="24"/>
        </w:rPr>
        <w:t xml:space="preserve"> lower-threshold</w:t>
      </w:r>
      <w:r w:rsidRPr="00157078">
        <w:rPr>
          <w:rFonts w:ascii="Georgia" w:hAnsi="Georgia"/>
          <w:i/>
          <w:iCs/>
          <w:sz w:val="24"/>
          <w:szCs w:val="24"/>
        </w:rPr>
        <w:t xml:space="preserve">, </w:t>
      </w:r>
      <w:r w:rsidR="007E737B">
        <w:rPr>
          <w:rFonts w:ascii="Georgia" w:hAnsi="Georgia"/>
          <w:i/>
          <w:iCs/>
          <w:sz w:val="24"/>
          <w:szCs w:val="24"/>
        </w:rPr>
        <w:t>upper-threshold</w:t>
      </w:r>
      <w:r w:rsidRPr="00157078">
        <w:rPr>
          <w:rFonts w:ascii="Georgia" w:hAnsi="Georgia"/>
          <w:i/>
          <w:iCs/>
          <w:sz w:val="24"/>
          <w:szCs w:val="24"/>
        </w:rPr>
        <w:t xml:space="preserve">, </w:t>
      </w:r>
      <w:r w:rsidR="007E737B" w:rsidRPr="00157078">
        <w:rPr>
          <w:rFonts w:ascii="Georgia" w:hAnsi="Georgia"/>
          <w:i/>
          <w:iCs/>
          <w:sz w:val="24"/>
          <w:szCs w:val="24"/>
        </w:rPr>
        <w:t>aperture</w:t>
      </w:r>
      <w:r w:rsidR="007E737B">
        <w:rPr>
          <w:rFonts w:ascii="Georgia" w:hAnsi="Georgia"/>
          <w:i/>
          <w:iCs/>
          <w:sz w:val="24"/>
          <w:szCs w:val="24"/>
        </w:rPr>
        <w:t>-</w:t>
      </w:r>
      <w:r w:rsidR="007E737B" w:rsidRPr="00157078">
        <w:rPr>
          <w:rFonts w:ascii="Georgia" w:hAnsi="Georgia"/>
          <w:i/>
          <w:iCs/>
          <w:sz w:val="24"/>
          <w:szCs w:val="24"/>
        </w:rPr>
        <w:t>size</w:t>
      </w:r>
      <w:r w:rsidRPr="00157078">
        <w:rPr>
          <w:rFonts w:ascii="Georgia" w:hAnsi="Georgia"/>
          <w:i/>
          <w:iCs/>
          <w:sz w:val="24"/>
          <w:szCs w:val="24"/>
        </w:rPr>
        <w:t>, L2Gradient)</w:t>
      </w:r>
    </w:p>
    <w:p w14:paraId="2616996D" w14:textId="4A010F07" w:rsidR="007E737B" w:rsidRDefault="007E737B" w:rsidP="007E737B">
      <w:pPr>
        <w:ind w:firstLine="0"/>
        <w:jc w:val="center"/>
        <w:rPr>
          <w:rFonts w:ascii="Georgia" w:hAnsi="Georgia"/>
          <w:b/>
          <w:bCs/>
          <w:sz w:val="36"/>
          <w:szCs w:val="36"/>
        </w:rPr>
      </w:pPr>
      <w:r w:rsidRPr="007E737B">
        <w:rPr>
          <w:rFonts w:ascii="Georgia" w:hAnsi="Georgia"/>
          <w:b/>
          <w:bCs/>
          <w:sz w:val="36"/>
          <w:szCs w:val="36"/>
        </w:rPr>
        <w:lastRenderedPageBreak/>
        <w:t>Contours in Image processing</w:t>
      </w:r>
    </w:p>
    <w:p w14:paraId="1572D36A" w14:textId="6C76B55F" w:rsidR="007E737B" w:rsidRDefault="00DA4891" w:rsidP="00DA4891">
      <w:pPr>
        <w:ind w:firstLine="0"/>
        <w:rPr>
          <w:rFonts w:ascii="Georgia" w:hAnsi="Georgia"/>
          <w:sz w:val="24"/>
          <w:szCs w:val="24"/>
        </w:rPr>
      </w:pPr>
      <w:r w:rsidRPr="00DA4891">
        <w:rPr>
          <w:rFonts w:ascii="Georgia" w:hAnsi="Georgia"/>
          <w:sz w:val="24"/>
          <w:szCs w:val="24"/>
        </w:rPr>
        <w:t>Contours can be explained simply as a curve joining all the continuous points (along the boundary), having same color or intensity. The contours are a useful tool for shape analysis and object detection and recognition.</w:t>
      </w:r>
    </w:p>
    <w:p w14:paraId="43DEC561" w14:textId="77777777" w:rsidR="00DA4891" w:rsidRDefault="00DA4891" w:rsidP="00DA4891">
      <w:pPr>
        <w:ind w:firstLine="0"/>
        <w:rPr>
          <w:rFonts w:ascii="Georgia" w:hAnsi="Georgia"/>
          <w:sz w:val="24"/>
          <w:szCs w:val="24"/>
        </w:rPr>
      </w:pPr>
      <w:r w:rsidRPr="00DA4891">
        <w:rPr>
          <w:rFonts w:ascii="Georgia" w:hAnsi="Georgia"/>
          <w:sz w:val="24"/>
          <w:szCs w:val="24"/>
        </w:rPr>
        <w:t>For better accuracy, use binary images. So before finding contours, apply threshold or canny edge detection.</w:t>
      </w:r>
    </w:p>
    <w:p w14:paraId="130CFE2A" w14:textId="44068791" w:rsidR="00DA4891" w:rsidRDefault="00DA4891" w:rsidP="00DA4891">
      <w:pPr>
        <w:ind w:firstLine="0"/>
        <w:rPr>
          <w:rFonts w:ascii="Georgia" w:hAnsi="Georgia"/>
          <w:sz w:val="24"/>
          <w:szCs w:val="24"/>
        </w:rPr>
      </w:pPr>
      <w:r>
        <w:rPr>
          <w:rFonts w:ascii="Georgia" w:hAnsi="Georgia"/>
          <w:sz w:val="24"/>
          <w:szCs w:val="24"/>
        </w:rPr>
        <w:t>Find contours form binary image</w:t>
      </w:r>
    </w:p>
    <w:p w14:paraId="0B6DC866" w14:textId="454FC6D6" w:rsidR="00DA4891" w:rsidRDefault="00DA4891" w:rsidP="00DA4891">
      <w:pPr>
        <w:ind w:firstLine="0"/>
        <w:rPr>
          <w:rFonts w:ascii="Georgia" w:hAnsi="Georgia"/>
          <w:sz w:val="24"/>
          <w:szCs w:val="24"/>
        </w:rPr>
      </w:pPr>
      <w:r>
        <w:rPr>
          <w:noProof/>
        </w:rPr>
        <w:drawing>
          <wp:inline distT="0" distB="0" distL="0" distR="0" wp14:anchorId="208BE8DE" wp14:editId="2487F142">
            <wp:extent cx="5943600" cy="880745"/>
            <wp:effectExtent l="0" t="0" r="0" b="0"/>
            <wp:docPr id="1417717304"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17304" name="Picture 1" descr="A close-up of a white background&#10;&#10;Description automatically generated"/>
                    <pic:cNvPicPr/>
                  </pic:nvPicPr>
                  <pic:blipFill>
                    <a:blip r:embed="rId19"/>
                    <a:stretch>
                      <a:fillRect/>
                    </a:stretch>
                  </pic:blipFill>
                  <pic:spPr>
                    <a:xfrm>
                      <a:off x="0" y="0"/>
                      <a:ext cx="5943600" cy="880745"/>
                    </a:xfrm>
                    <a:prstGeom prst="rect">
                      <a:avLst/>
                    </a:prstGeom>
                  </pic:spPr>
                </pic:pic>
              </a:graphicData>
            </a:graphic>
          </wp:inline>
        </w:drawing>
      </w:r>
    </w:p>
    <w:p w14:paraId="283275A3" w14:textId="79D974DE" w:rsidR="00DA4891" w:rsidRDefault="00DA4891" w:rsidP="00DA4891">
      <w:pPr>
        <w:ind w:firstLine="0"/>
        <w:rPr>
          <w:rFonts w:ascii="Georgia" w:hAnsi="Georgia"/>
          <w:sz w:val="24"/>
          <w:szCs w:val="24"/>
        </w:rPr>
      </w:pPr>
      <w:r>
        <w:rPr>
          <w:rFonts w:ascii="Georgia" w:hAnsi="Georgia"/>
          <w:sz w:val="24"/>
          <w:szCs w:val="24"/>
        </w:rPr>
        <w:t>Drawing contours</w:t>
      </w:r>
    </w:p>
    <w:p w14:paraId="19691C7B" w14:textId="36A17FEA" w:rsidR="00DA4891" w:rsidRPr="00DA4891" w:rsidRDefault="00DA4891" w:rsidP="00DA4891">
      <w:pPr>
        <w:ind w:firstLine="0"/>
        <w:rPr>
          <w:rFonts w:ascii="Georgia" w:hAnsi="Georgia"/>
          <w:sz w:val="24"/>
          <w:szCs w:val="24"/>
        </w:rPr>
      </w:pPr>
      <w:r>
        <w:rPr>
          <w:noProof/>
        </w:rPr>
        <w:drawing>
          <wp:inline distT="0" distB="0" distL="0" distR="0" wp14:anchorId="6CB4FEC9" wp14:editId="13FB6CC3">
            <wp:extent cx="5943600" cy="1133475"/>
            <wp:effectExtent l="0" t="0" r="0" b="9525"/>
            <wp:docPr id="695703278"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03278" name="Picture 1" descr="A close-up of a white background&#10;&#10;Description automatically generated"/>
                    <pic:cNvPicPr/>
                  </pic:nvPicPr>
                  <pic:blipFill>
                    <a:blip r:embed="rId20"/>
                    <a:stretch>
                      <a:fillRect/>
                    </a:stretch>
                  </pic:blipFill>
                  <pic:spPr>
                    <a:xfrm>
                      <a:off x="0" y="0"/>
                      <a:ext cx="5943600" cy="1133475"/>
                    </a:xfrm>
                    <a:prstGeom prst="rect">
                      <a:avLst/>
                    </a:prstGeom>
                  </pic:spPr>
                </pic:pic>
              </a:graphicData>
            </a:graphic>
          </wp:inline>
        </w:drawing>
      </w:r>
    </w:p>
    <w:p w14:paraId="42637456" w14:textId="431EB5E9" w:rsidR="00DA4891" w:rsidRDefault="00DA4891" w:rsidP="00DA4891">
      <w:pPr>
        <w:ind w:firstLine="0"/>
        <w:rPr>
          <w:rFonts w:ascii="Georgia" w:hAnsi="Georgia"/>
          <w:sz w:val="24"/>
          <w:szCs w:val="24"/>
        </w:rPr>
      </w:pPr>
      <w:r>
        <w:rPr>
          <w:rFonts w:ascii="Georgia" w:hAnsi="Georgia"/>
          <w:sz w:val="24"/>
          <w:szCs w:val="24"/>
        </w:rPr>
        <w:t xml:space="preserve">Approximation </w:t>
      </w:r>
    </w:p>
    <w:p w14:paraId="7E00C430" w14:textId="6864DA51" w:rsidR="00DA4891" w:rsidRDefault="00DA4891" w:rsidP="00DA4891">
      <w:pPr>
        <w:ind w:firstLine="0"/>
        <w:rPr>
          <w:rFonts w:ascii="Georgia" w:hAnsi="Georgia"/>
          <w:sz w:val="24"/>
          <w:szCs w:val="24"/>
        </w:rPr>
      </w:pPr>
      <w:proofErr w:type="spellStart"/>
      <w:r>
        <w:rPr>
          <w:rFonts w:ascii="Georgia" w:hAnsi="Georgia"/>
          <w:sz w:val="24"/>
          <w:szCs w:val="24"/>
        </w:rPr>
        <w:t>cv.CHAIN_APPROX_NONE</w:t>
      </w:r>
      <w:proofErr w:type="spellEnd"/>
      <w:r>
        <w:rPr>
          <w:rFonts w:ascii="Georgia" w:hAnsi="Georgia"/>
          <w:sz w:val="24"/>
          <w:szCs w:val="24"/>
        </w:rPr>
        <w:t xml:space="preserve"> doesn't approximate the </w:t>
      </w:r>
      <w:proofErr w:type="spellStart"/>
      <w:r>
        <w:rPr>
          <w:rFonts w:ascii="Georgia" w:hAnsi="Georgia"/>
          <w:sz w:val="24"/>
          <w:szCs w:val="24"/>
        </w:rPr>
        <w:t>countours</w:t>
      </w:r>
      <w:proofErr w:type="spellEnd"/>
      <w:r>
        <w:rPr>
          <w:rFonts w:ascii="Georgia" w:hAnsi="Georgia"/>
          <w:sz w:val="24"/>
          <w:szCs w:val="24"/>
        </w:rPr>
        <w:t xml:space="preserve"> it views all the possible </w:t>
      </w:r>
      <w:proofErr w:type="spellStart"/>
      <w:r>
        <w:rPr>
          <w:rFonts w:ascii="Georgia" w:hAnsi="Georgia"/>
          <w:sz w:val="24"/>
          <w:szCs w:val="24"/>
        </w:rPr>
        <w:t>countours</w:t>
      </w:r>
      <w:proofErr w:type="spellEnd"/>
      <w:r>
        <w:rPr>
          <w:rFonts w:ascii="Georgia" w:hAnsi="Georgia"/>
          <w:sz w:val="24"/>
          <w:szCs w:val="24"/>
        </w:rPr>
        <w:t xml:space="preserve"> </w:t>
      </w:r>
    </w:p>
    <w:p w14:paraId="3E71EBFE" w14:textId="2CF9489B" w:rsidR="00DA4891" w:rsidRDefault="00DA4891" w:rsidP="00DA4891">
      <w:pPr>
        <w:ind w:firstLine="0"/>
        <w:rPr>
          <w:rFonts w:ascii="Georgia" w:hAnsi="Georgia"/>
          <w:sz w:val="24"/>
          <w:szCs w:val="24"/>
        </w:rPr>
      </w:pPr>
      <w:proofErr w:type="spellStart"/>
      <w:r>
        <w:rPr>
          <w:rFonts w:ascii="Georgia" w:hAnsi="Georgia"/>
          <w:sz w:val="24"/>
          <w:szCs w:val="24"/>
        </w:rPr>
        <w:t>cv.CHAIN_APPROX_</w:t>
      </w:r>
      <w:r>
        <w:rPr>
          <w:rFonts w:ascii="Georgia" w:hAnsi="Georgia"/>
          <w:sz w:val="24"/>
          <w:szCs w:val="24"/>
        </w:rPr>
        <w:t>SIMPLE</w:t>
      </w:r>
      <w:proofErr w:type="spellEnd"/>
      <w:r>
        <w:rPr>
          <w:rFonts w:ascii="Georgia" w:hAnsi="Georgia"/>
          <w:sz w:val="24"/>
          <w:szCs w:val="24"/>
        </w:rPr>
        <w:t xml:space="preserve"> approximate the </w:t>
      </w:r>
      <w:proofErr w:type="spellStart"/>
      <w:r>
        <w:rPr>
          <w:rFonts w:ascii="Georgia" w:hAnsi="Georgia"/>
          <w:sz w:val="24"/>
          <w:szCs w:val="24"/>
        </w:rPr>
        <w:t>coutours</w:t>
      </w:r>
      <w:proofErr w:type="spellEnd"/>
      <w:r>
        <w:rPr>
          <w:rFonts w:ascii="Georgia" w:hAnsi="Georgia"/>
          <w:sz w:val="24"/>
          <w:szCs w:val="24"/>
        </w:rPr>
        <w:t xml:space="preserve"> to the smallest value as possible</w:t>
      </w:r>
    </w:p>
    <w:p w14:paraId="5EF6E9CD" w14:textId="77777777" w:rsidR="00DA4891" w:rsidRPr="00F47E4B" w:rsidRDefault="00DA4891" w:rsidP="00DA4891">
      <w:pPr>
        <w:ind w:firstLine="0"/>
        <w:rPr>
          <w:rFonts w:ascii="Georgia" w:hAnsi="Georgia"/>
          <w:sz w:val="24"/>
          <w:szCs w:val="24"/>
        </w:rPr>
      </w:pPr>
    </w:p>
    <w:sectPr w:rsidR="00DA4891" w:rsidRPr="00F47E4B">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BDE22" w14:textId="77777777" w:rsidR="00DC0CC0" w:rsidRDefault="00DC0CC0">
      <w:pPr>
        <w:spacing w:line="240" w:lineRule="auto"/>
      </w:pPr>
      <w:r>
        <w:separator/>
      </w:r>
    </w:p>
  </w:endnote>
  <w:endnote w:type="continuationSeparator" w:id="0">
    <w:p w14:paraId="67ECBEA5" w14:textId="77777777" w:rsidR="00DC0CC0" w:rsidRDefault="00DC0CC0">
      <w:pPr>
        <w:spacing w:line="240" w:lineRule="auto"/>
      </w:pPr>
      <w:r>
        <w:continuationSeparator/>
      </w:r>
    </w:p>
  </w:endnote>
  <w:endnote w:type="continuationNotice" w:id="1">
    <w:p w14:paraId="2F5B88C3" w14:textId="77777777" w:rsidR="00DC0CC0" w:rsidRDefault="00DC0CC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324B5" w14:textId="77777777" w:rsidR="00CA1E31" w:rsidRDefault="00CA1E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455C5F3E" w14:textId="77777777" w:rsidTr="733B038C">
      <w:tc>
        <w:tcPr>
          <w:tcW w:w="3120" w:type="dxa"/>
        </w:tcPr>
        <w:p w14:paraId="7A4AC3DD" w14:textId="77777777" w:rsidR="733B038C" w:rsidRDefault="733B038C" w:rsidP="733B038C">
          <w:pPr>
            <w:pStyle w:val="Header"/>
            <w:ind w:left="-115"/>
          </w:pPr>
        </w:p>
      </w:tc>
      <w:tc>
        <w:tcPr>
          <w:tcW w:w="3120" w:type="dxa"/>
        </w:tcPr>
        <w:p w14:paraId="2148F26B" w14:textId="77777777" w:rsidR="733B038C" w:rsidRDefault="733B038C" w:rsidP="733B038C">
          <w:pPr>
            <w:pStyle w:val="Header"/>
            <w:jc w:val="center"/>
          </w:pPr>
        </w:p>
      </w:tc>
      <w:tc>
        <w:tcPr>
          <w:tcW w:w="3120" w:type="dxa"/>
        </w:tcPr>
        <w:p w14:paraId="0688B38A" w14:textId="77777777" w:rsidR="733B038C" w:rsidRDefault="733B038C" w:rsidP="733B038C">
          <w:pPr>
            <w:pStyle w:val="Header"/>
            <w:ind w:right="-115"/>
            <w:jc w:val="right"/>
          </w:pPr>
        </w:p>
      </w:tc>
    </w:tr>
  </w:tbl>
  <w:p w14:paraId="03BEAA83" w14:textId="77777777" w:rsidR="733B038C" w:rsidRDefault="733B038C" w:rsidP="733B03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6F02F21D" w14:textId="77777777" w:rsidTr="733B038C">
      <w:tc>
        <w:tcPr>
          <w:tcW w:w="3120" w:type="dxa"/>
        </w:tcPr>
        <w:p w14:paraId="17BB316D" w14:textId="77777777" w:rsidR="733B038C" w:rsidRDefault="733B038C" w:rsidP="733B038C">
          <w:pPr>
            <w:pStyle w:val="Header"/>
            <w:ind w:left="-115"/>
          </w:pPr>
        </w:p>
      </w:tc>
      <w:tc>
        <w:tcPr>
          <w:tcW w:w="3120" w:type="dxa"/>
        </w:tcPr>
        <w:p w14:paraId="0363D10F" w14:textId="77777777" w:rsidR="733B038C" w:rsidRDefault="733B038C" w:rsidP="733B038C">
          <w:pPr>
            <w:pStyle w:val="Header"/>
            <w:jc w:val="center"/>
          </w:pPr>
        </w:p>
      </w:tc>
      <w:tc>
        <w:tcPr>
          <w:tcW w:w="3120" w:type="dxa"/>
        </w:tcPr>
        <w:p w14:paraId="2757D13E" w14:textId="77777777" w:rsidR="733B038C" w:rsidRDefault="733B038C" w:rsidP="733B038C">
          <w:pPr>
            <w:pStyle w:val="Header"/>
            <w:ind w:right="-115"/>
            <w:jc w:val="right"/>
          </w:pPr>
        </w:p>
      </w:tc>
    </w:tr>
  </w:tbl>
  <w:p w14:paraId="5F0F4462"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8734F" w14:textId="77777777" w:rsidR="00DC0CC0" w:rsidRDefault="00DC0CC0">
      <w:pPr>
        <w:spacing w:line="240" w:lineRule="auto"/>
      </w:pPr>
      <w:r>
        <w:separator/>
      </w:r>
    </w:p>
  </w:footnote>
  <w:footnote w:type="continuationSeparator" w:id="0">
    <w:p w14:paraId="0BBFB594" w14:textId="77777777" w:rsidR="00DC0CC0" w:rsidRDefault="00DC0CC0">
      <w:pPr>
        <w:spacing w:line="240" w:lineRule="auto"/>
      </w:pPr>
      <w:r>
        <w:continuationSeparator/>
      </w:r>
    </w:p>
  </w:footnote>
  <w:footnote w:type="continuationNotice" w:id="1">
    <w:p w14:paraId="72988752" w14:textId="77777777" w:rsidR="00DC0CC0" w:rsidRDefault="00DC0CC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AA9FD" w14:textId="77777777" w:rsidR="00CA1E31" w:rsidRDefault="00CA1E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6423A1F4" w14:textId="77777777" w:rsidTr="008830C9">
      <w:tc>
        <w:tcPr>
          <w:tcW w:w="3120" w:type="dxa"/>
        </w:tcPr>
        <w:p w14:paraId="1409FE43" w14:textId="77777777" w:rsidR="00604652" w:rsidRDefault="00000000" w:rsidP="00604652">
          <w:pPr>
            <w:pStyle w:val="Header"/>
          </w:pPr>
          <w:sdt>
            <w:sdtPr>
              <w:id w:val="-1622601055"/>
              <w:placeholder>
                <w:docPart w:val="6C1A877C090B4429888A0A6127E57250"/>
              </w:placeholder>
              <w:temporary/>
              <w:showingPlcHdr/>
              <w15:appearance w15:val="hidden"/>
            </w:sdtPr>
            <w:sdtContent>
              <w:r w:rsidR="00604652" w:rsidRPr="00FD478C">
                <w:t>RUNNING HEAD TITLE</w:t>
              </w:r>
            </w:sdtContent>
          </w:sdt>
          <w:r w:rsidR="00904DBE">
            <w:t xml:space="preserve"> </w:t>
          </w:r>
          <w:sdt>
            <w:sdtPr>
              <w:id w:val="-82374865"/>
              <w:placeholder>
                <w:docPart w:val="531FC86F08C24A7EB422E36AAD862AE2"/>
              </w:placeholder>
              <w:temporary/>
              <w:showingPlcHdr/>
              <w15:appearance w15:val="hidden"/>
            </w:sdtPr>
            <w:sdtContent>
              <w:r w:rsidR="00604652">
                <w:t>(SHORTENED)</w:t>
              </w:r>
            </w:sdtContent>
          </w:sdt>
        </w:p>
      </w:tc>
      <w:tc>
        <w:tcPr>
          <w:tcW w:w="3120" w:type="dxa"/>
        </w:tcPr>
        <w:p w14:paraId="5E6C04A4" w14:textId="77777777" w:rsidR="00904DBE" w:rsidRDefault="00904DBE" w:rsidP="00904DBE">
          <w:pPr>
            <w:pStyle w:val="Header"/>
            <w:jc w:val="center"/>
          </w:pPr>
        </w:p>
      </w:tc>
      <w:tc>
        <w:tcPr>
          <w:tcW w:w="3120" w:type="dxa"/>
        </w:tcPr>
        <w:p w14:paraId="70FAE4AD"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4608F711" w14:textId="77777777" w:rsidR="733B038C" w:rsidRDefault="733B038C" w:rsidP="733B03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16C22C2D" w14:textId="77777777" w:rsidTr="00FD478C">
      <w:tc>
        <w:tcPr>
          <w:tcW w:w="3120" w:type="dxa"/>
        </w:tcPr>
        <w:p w14:paraId="4F05FD4D" w14:textId="77777777" w:rsidR="733B038C" w:rsidRPr="00FD478C" w:rsidRDefault="00000000" w:rsidP="00FD478C">
          <w:pPr>
            <w:pStyle w:val="Header"/>
          </w:pPr>
          <w:sdt>
            <w:sdtPr>
              <w:id w:val="-376635527"/>
              <w:placeholder>
                <w:docPart w:val="5C82B8EDC14A4555AAB09D70260872B4"/>
              </w:placeholder>
              <w:temporary/>
              <w:showingPlcHdr/>
              <w15:appearance w15:val="hidden"/>
            </w:sdtPr>
            <w:sdtContent>
              <w:r w:rsidR="00A75901" w:rsidRPr="00FD478C">
                <w:t>RUNNING HEAD TITLE</w:t>
              </w:r>
            </w:sdtContent>
          </w:sdt>
        </w:p>
      </w:tc>
      <w:tc>
        <w:tcPr>
          <w:tcW w:w="3120" w:type="dxa"/>
        </w:tcPr>
        <w:p w14:paraId="33D350EF" w14:textId="77777777" w:rsidR="733B038C" w:rsidRDefault="733B038C" w:rsidP="733B038C">
          <w:pPr>
            <w:pStyle w:val="Header"/>
            <w:jc w:val="center"/>
          </w:pPr>
        </w:p>
      </w:tc>
      <w:tc>
        <w:tcPr>
          <w:tcW w:w="3120" w:type="dxa"/>
        </w:tcPr>
        <w:p w14:paraId="4CD4B21F" w14:textId="77777777" w:rsidR="733B038C" w:rsidRDefault="733B038C" w:rsidP="733B038C">
          <w:pPr>
            <w:pStyle w:val="Header"/>
            <w:ind w:right="-115"/>
            <w:jc w:val="right"/>
          </w:pPr>
        </w:p>
      </w:tc>
    </w:tr>
  </w:tbl>
  <w:p w14:paraId="322576D1"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091F33"/>
    <w:multiLevelType w:val="multilevel"/>
    <w:tmpl w:val="58A6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E36652"/>
    <w:multiLevelType w:val="multilevel"/>
    <w:tmpl w:val="5478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1325482">
    <w:abstractNumId w:val="1"/>
  </w:num>
  <w:num w:numId="2" w16cid:durableId="1175531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75"/>
    <w:rsid w:val="00157078"/>
    <w:rsid w:val="002C3BE4"/>
    <w:rsid w:val="002F7E04"/>
    <w:rsid w:val="00371BD9"/>
    <w:rsid w:val="0042207D"/>
    <w:rsid w:val="004711DE"/>
    <w:rsid w:val="004C683E"/>
    <w:rsid w:val="00500997"/>
    <w:rsid w:val="00530EF3"/>
    <w:rsid w:val="005936DA"/>
    <w:rsid w:val="00604652"/>
    <w:rsid w:val="006C101C"/>
    <w:rsid w:val="006D40EC"/>
    <w:rsid w:val="006F4709"/>
    <w:rsid w:val="00702B81"/>
    <w:rsid w:val="00727711"/>
    <w:rsid w:val="0074264E"/>
    <w:rsid w:val="00796468"/>
    <w:rsid w:val="007D4A2B"/>
    <w:rsid w:val="007E2D6A"/>
    <w:rsid w:val="007E737B"/>
    <w:rsid w:val="008078FA"/>
    <w:rsid w:val="00823731"/>
    <w:rsid w:val="008F7975"/>
    <w:rsid w:val="00904DBE"/>
    <w:rsid w:val="009F0659"/>
    <w:rsid w:val="00A75901"/>
    <w:rsid w:val="00B5233A"/>
    <w:rsid w:val="00BA6612"/>
    <w:rsid w:val="00C26C30"/>
    <w:rsid w:val="00CA1E31"/>
    <w:rsid w:val="00CD7F50"/>
    <w:rsid w:val="00DA395D"/>
    <w:rsid w:val="00DA4891"/>
    <w:rsid w:val="00DC0CC0"/>
    <w:rsid w:val="00DF1ADF"/>
    <w:rsid w:val="00DF3215"/>
    <w:rsid w:val="00E078FD"/>
    <w:rsid w:val="00E23707"/>
    <w:rsid w:val="00E879E7"/>
    <w:rsid w:val="00F43ACD"/>
    <w:rsid w:val="00F47E4B"/>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2A85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157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25729">
      <w:bodyDiv w:val="1"/>
      <w:marLeft w:val="0"/>
      <w:marRight w:val="0"/>
      <w:marTop w:val="0"/>
      <w:marBottom w:val="0"/>
      <w:divBdr>
        <w:top w:val="none" w:sz="0" w:space="0" w:color="auto"/>
        <w:left w:val="none" w:sz="0" w:space="0" w:color="auto"/>
        <w:bottom w:val="none" w:sz="0" w:space="0" w:color="auto"/>
        <w:right w:val="none" w:sz="0" w:space="0" w:color="auto"/>
      </w:divBdr>
    </w:div>
    <w:div w:id="66805285">
      <w:bodyDiv w:val="1"/>
      <w:marLeft w:val="0"/>
      <w:marRight w:val="0"/>
      <w:marTop w:val="0"/>
      <w:marBottom w:val="0"/>
      <w:divBdr>
        <w:top w:val="none" w:sz="0" w:space="0" w:color="auto"/>
        <w:left w:val="none" w:sz="0" w:space="0" w:color="auto"/>
        <w:bottom w:val="none" w:sz="0" w:space="0" w:color="auto"/>
        <w:right w:val="none" w:sz="0" w:space="0" w:color="auto"/>
      </w:divBdr>
    </w:div>
    <w:div w:id="96752182">
      <w:bodyDiv w:val="1"/>
      <w:marLeft w:val="0"/>
      <w:marRight w:val="0"/>
      <w:marTop w:val="0"/>
      <w:marBottom w:val="0"/>
      <w:divBdr>
        <w:top w:val="none" w:sz="0" w:space="0" w:color="auto"/>
        <w:left w:val="none" w:sz="0" w:space="0" w:color="auto"/>
        <w:bottom w:val="none" w:sz="0" w:space="0" w:color="auto"/>
        <w:right w:val="none" w:sz="0" w:space="0" w:color="auto"/>
      </w:divBdr>
    </w:div>
    <w:div w:id="233398786">
      <w:bodyDiv w:val="1"/>
      <w:marLeft w:val="0"/>
      <w:marRight w:val="0"/>
      <w:marTop w:val="0"/>
      <w:marBottom w:val="0"/>
      <w:divBdr>
        <w:top w:val="none" w:sz="0" w:space="0" w:color="auto"/>
        <w:left w:val="none" w:sz="0" w:space="0" w:color="auto"/>
        <w:bottom w:val="none" w:sz="0" w:space="0" w:color="auto"/>
        <w:right w:val="none" w:sz="0" w:space="0" w:color="auto"/>
      </w:divBdr>
    </w:div>
    <w:div w:id="278529333">
      <w:bodyDiv w:val="1"/>
      <w:marLeft w:val="0"/>
      <w:marRight w:val="0"/>
      <w:marTop w:val="0"/>
      <w:marBottom w:val="0"/>
      <w:divBdr>
        <w:top w:val="none" w:sz="0" w:space="0" w:color="auto"/>
        <w:left w:val="none" w:sz="0" w:space="0" w:color="auto"/>
        <w:bottom w:val="none" w:sz="0" w:space="0" w:color="auto"/>
        <w:right w:val="none" w:sz="0" w:space="0" w:color="auto"/>
      </w:divBdr>
    </w:div>
    <w:div w:id="369766095">
      <w:bodyDiv w:val="1"/>
      <w:marLeft w:val="0"/>
      <w:marRight w:val="0"/>
      <w:marTop w:val="0"/>
      <w:marBottom w:val="0"/>
      <w:divBdr>
        <w:top w:val="none" w:sz="0" w:space="0" w:color="auto"/>
        <w:left w:val="none" w:sz="0" w:space="0" w:color="auto"/>
        <w:bottom w:val="none" w:sz="0" w:space="0" w:color="auto"/>
        <w:right w:val="none" w:sz="0" w:space="0" w:color="auto"/>
      </w:divBdr>
    </w:div>
    <w:div w:id="608783165">
      <w:bodyDiv w:val="1"/>
      <w:marLeft w:val="0"/>
      <w:marRight w:val="0"/>
      <w:marTop w:val="0"/>
      <w:marBottom w:val="0"/>
      <w:divBdr>
        <w:top w:val="none" w:sz="0" w:space="0" w:color="auto"/>
        <w:left w:val="none" w:sz="0" w:space="0" w:color="auto"/>
        <w:bottom w:val="none" w:sz="0" w:space="0" w:color="auto"/>
        <w:right w:val="none" w:sz="0" w:space="0" w:color="auto"/>
      </w:divBdr>
    </w:div>
    <w:div w:id="1198859537">
      <w:bodyDiv w:val="1"/>
      <w:marLeft w:val="0"/>
      <w:marRight w:val="0"/>
      <w:marTop w:val="0"/>
      <w:marBottom w:val="0"/>
      <w:divBdr>
        <w:top w:val="none" w:sz="0" w:space="0" w:color="auto"/>
        <w:left w:val="none" w:sz="0" w:space="0" w:color="auto"/>
        <w:bottom w:val="none" w:sz="0" w:space="0" w:color="auto"/>
        <w:right w:val="none" w:sz="0" w:space="0" w:color="auto"/>
      </w:divBdr>
    </w:div>
    <w:div w:id="1422678559">
      <w:bodyDiv w:val="1"/>
      <w:marLeft w:val="0"/>
      <w:marRight w:val="0"/>
      <w:marTop w:val="0"/>
      <w:marBottom w:val="0"/>
      <w:divBdr>
        <w:top w:val="none" w:sz="0" w:space="0" w:color="auto"/>
        <w:left w:val="none" w:sz="0" w:space="0" w:color="auto"/>
        <w:bottom w:val="none" w:sz="0" w:space="0" w:color="auto"/>
        <w:right w:val="none" w:sz="0" w:space="0" w:color="auto"/>
      </w:divBdr>
    </w:div>
    <w:div w:id="1738212164">
      <w:bodyDiv w:val="1"/>
      <w:marLeft w:val="0"/>
      <w:marRight w:val="0"/>
      <w:marTop w:val="0"/>
      <w:marBottom w:val="0"/>
      <w:divBdr>
        <w:top w:val="none" w:sz="0" w:space="0" w:color="auto"/>
        <w:left w:val="none" w:sz="0" w:space="0" w:color="auto"/>
        <w:bottom w:val="none" w:sz="0" w:space="0" w:color="auto"/>
        <w:right w:val="none" w:sz="0" w:space="0" w:color="auto"/>
      </w:divBdr>
    </w:div>
    <w:div w:id="1978757125">
      <w:bodyDiv w:val="1"/>
      <w:marLeft w:val="0"/>
      <w:marRight w:val="0"/>
      <w:marTop w:val="0"/>
      <w:marBottom w:val="0"/>
      <w:divBdr>
        <w:top w:val="none" w:sz="0" w:space="0" w:color="auto"/>
        <w:left w:val="none" w:sz="0" w:space="0" w:color="auto"/>
        <w:bottom w:val="none" w:sz="0" w:space="0" w:color="auto"/>
        <w:right w:val="none" w:sz="0" w:space="0" w:color="auto"/>
      </w:divBdr>
    </w:div>
    <w:div w:id="213000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en.wikipedia.org/wiki/Edge_detection"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en.wikipedia.org/wiki/Computer_vision"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rek\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C1A877C090B4429888A0A6127E57250"/>
        <w:category>
          <w:name w:val="General"/>
          <w:gallery w:val="placeholder"/>
        </w:category>
        <w:types>
          <w:type w:val="bbPlcHdr"/>
        </w:types>
        <w:behaviors>
          <w:behavior w:val="content"/>
        </w:behaviors>
        <w:guid w:val="{B52DAA8C-38D8-4C4D-A995-A876CA93CC33}"/>
      </w:docPartPr>
      <w:docPartBody>
        <w:p w:rsidR="00000000" w:rsidRDefault="00000000">
          <w:pPr>
            <w:pStyle w:val="6C1A877C090B4429888A0A6127E57250"/>
          </w:pPr>
          <w:r>
            <w:t>456</w:t>
          </w:r>
        </w:p>
      </w:docPartBody>
    </w:docPart>
    <w:docPart>
      <w:docPartPr>
        <w:name w:val="531FC86F08C24A7EB422E36AAD862AE2"/>
        <w:category>
          <w:name w:val="General"/>
          <w:gallery w:val="placeholder"/>
        </w:category>
        <w:types>
          <w:type w:val="bbPlcHdr"/>
        </w:types>
        <w:behaviors>
          <w:behavior w:val="content"/>
        </w:behaviors>
        <w:guid w:val="{D5D547A2-3FBA-4446-A433-A61A53147892}"/>
      </w:docPartPr>
      <w:docPartBody>
        <w:p w:rsidR="00000000" w:rsidRDefault="00000000">
          <w:pPr>
            <w:pStyle w:val="531FC86F08C24A7EB422E36AAD862AE2"/>
          </w:pPr>
          <w:r w:rsidRPr="576062CF">
            <w:t>Row Head</w:t>
          </w:r>
        </w:p>
      </w:docPartBody>
    </w:docPart>
    <w:docPart>
      <w:docPartPr>
        <w:name w:val="5C82B8EDC14A4555AAB09D70260872B4"/>
        <w:category>
          <w:name w:val="General"/>
          <w:gallery w:val="placeholder"/>
        </w:category>
        <w:types>
          <w:type w:val="bbPlcHdr"/>
        </w:types>
        <w:behaviors>
          <w:behavior w:val="content"/>
        </w:behaviors>
        <w:guid w:val="{2F165B17-2F2F-4AFA-825A-863887B67D09}"/>
      </w:docPartPr>
      <w:docPartBody>
        <w:p w:rsidR="00000000" w:rsidRDefault="00000000">
          <w:pPr>
            <w:pStyle w:val="5C82B8EDC14A4555AAB09D70260872B4"/>
          </w:pPr>
          <w:r>
            <w:t>789</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A66"/>
    <w:rsid w:val="00584A66"/>
    <w:rsid w:val="006D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DE6CC0D98048CCA6960A91A616A827">
    <w:name w:val="4DDE6CC0D98048CCA6960A91A616A827"/>
  </w:style>
  <w:style w:type="paragraph" w:customStyle="1" w:styleId="F1B769A6E8C94DFFAF31D8D9BB14803C">
    <w:name w:val="F1B769A6E8C94DFFAF31D8D9BB14803C"/>
  </w:style>
  <w:style w:type="paragraph" w:customStyle="1" w:styleId="FEB3D58238D14968B7F784200C6A40D9">
    <w:name w:val="FEB3D58238D14968B7F784200C6A40D9"/>
  </w:style>
  <w:style w:type="paragraph" w:customStyle="1" w:styleId="72C5736A19454C6CB84226C7F613B300">
    <w:name w:val="72C5736A19454C6CB84226C7F613B300"/>
  </w:style>
  <w:style w:type="paragraph" w:customStyle="1" w:styleId="299143D3CEDE4ED2B2F9165C5B732666">
    <w:name w:val="299143D3CEDE4ED2B2F9165C5B732666"/>
  </w:style>
  <w:style w:type="paragraph" w:customStyle="1" w:styleId="D5E8C8010484427C9AF83388BD62C05E">
    <w:name w:val="D5E8C8010484427C9AF83388BD62C05E"/>
  </w:style>
  <w:style w:type="paragraph" w:customStyle="1" w:styleId="D658E1E006B04451A9C020E28AA8D07B">
    <w:name w:val="D658E1E006B04451A9C020E28AA8D07B"/>
  </w:style>
  <w:style w:type="paragraph" w:customStyle="1" w:styleId="29F9C4603A054D5F8AE18137E9EB74CB">
    <w:name w:val="29F9C4603A054D5F8AE18137E9EB74CB"/>
  </w:style>
  <w:style w:type="paragraph" w:customStyle="1" w:styleId="2727A7C2AA33427F838B979A036B5A76">
    <w:name w:val="2727A7C2AA33427F838B979A036B5A76"/>
  </w:style>
  <w:style w:type="paragraph" w:customStyle="1" w:styleId="FEE5BDBA5C6A404DADC6EF3CFA05638E">
    <w:name w:val="FEE5BDBA5C6A404DADC6EF3CFA05638E"/>
  </w:style>
  <w:style w:type="character" w:styleId="Strong">
    <w:name w:val="Strong"/>
    <w:basedOn w:val="DefaultParagraphFont"/>
    <w:uiPriority w:val="22"/>
    <w:qFormat/>
    <w:rPr>
      <w:b/>
      <w:bCs/>
    </w:rPr>
  </w:style>
  <w:style w:type="paragraph" w:customStyle="1" w:styleId="67E680A09F4443B1BF614D81B23444CD">
    <w:name w:val="67E680A09F4443B1BF614D81B23444CD"/>
  </w:style>
  <w:style w:type="character" w:styleId="Emphasis">
    <w:name w:val="Emphasis"/>
    <w:basedOn w:val="DefaultParagraphFont"/>
    <w:uiPriority w:val="20"/>
    <w:qFormat/>
    <w:rPr>
      <w:i/>
      <w:iCs/>
    </w:rPr>
  </w:style>
  <w:style w:type="paragraph" w:customStyle="1" w:styleId="02C2F8C5E4D04B87943501060CF20939">
    <w:name w:val="02C2F8C5E4D04B87943501060CF20939"/>
  </w:style>
  <w:style w:type="paragraph" w:customStyle="1" w:styleId="ED87A1137C3843AFB22A22AE4C0E4B26">
    <w:name w:val="ED87A1137C3843AFB22A22AE4C0E4B26"/>
  </w:style>
  <w:style w:type="paragraph" w:customStyle="1" w:styleId="BC744BD1D1504467AA18A762C8BF79AF">
    <w:name w:val="BC744BD1D1504467AA18A762C8BF79AF"/>
  </w:style>
  <w:style w:type="paragraph" w:customStyle="1" w:styleId="601FBF3A936444FBA78ED51071045EF0">
    <w:name w:val="601FBF3A936444FBA78ED51071045EF0"/>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paragraph" w:customStyle="1" w:styleId="64FBA3C361184F848B7B5A6FC74E1A89">
    <w:name w:val="64FBA3C361184F848B7B5A6FC74E1A89"/>
  </w:style>
  <w:style w:type="paragraph" w:customStyle="1" w:styleId="0D417F1098EA47208F75592475A5F303">
    <w:name w:val="0D417F1098EA47208F75592475A5F303"/>
  </w:style>
  <w:style w:type="paragraph" w:customStyle="1" w:styleId="C1097D17788F45BF872843B2C125AB06">
    <w:name w:val="C1097D17788F45BF872843B2C125AB06"/>
  </w:style>
  <w:style w:type="paragraph" w:customStyle="1" w:styleId="5211141B4CC34CBF8F24B0CD1A76EC3F">
    <w:name w:val="5211141B4CC34CBF8F24B0CD1A76EC3F"/>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paragraph" w:customStyle="1" w:styleId="CDA0D60D9FC94E6797E822735A0B07CF">
    <w:name w:val="CDA0D60D9FC94E6797E822735A0B07CF"/>
  </w:style>
  <w:style w:type="paragraph" w:customStyle="1" w:styleId="794B8A41A77447DAB4A139E95996E285">
    <w:name w:val="794B8A41A77447DAB4A139E95996E285"/>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paragraph" w:customStyle="1" w:styleId="48082AC25941416FA64D28DECD69A944">
    <w:name w:val="48082AC25941416FA64D28DECD69A944"/>
  </w:style>
  <w:style w:type="paragraph" w:customStyle="1" w:styleId="831B35FABB3F4DBAB5AAB78DC1E89B6A">
    <w:name w:val="831B35FABB3F4DBAB5AAB78DC1E89B6A"/>
  </w:style>
  <w:style w:type="paragraph" w:customStyle="1" w:styleId="3266FBB3CE2047C3A4DCA3571E568608">
    <w:name w:val="3266FBB3CE2047C3A4DCA3571E568608"/>
  </w:style>
  <w:style w:type="paragraph" w:customStyle="1" w:styleId="1736EFBB0C7541B196C48F371273460D">
    <w:name w:val="1736EFBB0C7541B196C48F371273460D"/>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paragraph" w:customStyle="1" w:styleId="8B86413D2D1A4B1A912E827712E1EBF0">
    <w:name w:val="8B86413D2D1A4B1A912E827712E1EBF0"/>
  </w:style>
  <w:style w:type="paragraph" w:customStyle="1" w:styleId="83B8DE04C68A4D32985B01AB93864BE9">
    <w:name w:val="83B8DE04C68A4D32985B01AB93864BE9"/>
  </w:style>
  <w:style w:type="paragraph" w:customStyle="1" w:styleId="AF6F2083D2C6489FAA06845EC6BC3E1C">
    <w:name w:val="AF6F2083D2C6489FAA06845EC6BC3E1C"/>
  </w:style>
  <w:style w:type="paragraph" w:customStyle="1" w:styleId="043C25117F7145288A5819B6715A48DA">
    <w:name w:val="043C25117F7145288A5819B6715A48DA"/>
  </w:style>
  <w:style w:type="paragraph" w:customStyle="1" w:styleId="0439985538F144F2A9FF6349CE157402">
    <w:name w:val="0439985538F144F2A9FF6349CE157402"/>
  </w:style>
  <w:style w:type="paragraph" w:customStyle="1" w:styleId="053163533DB14B91A53D1CFC3738B93B">
    <w:name w:val="053163533DB14B91A53D1CFC3738B93B"/>
  </w:style>
  <w:style w:type="paragraph" w:customStyle="1" w:styleId="AA95EBD6787D4C518DF2CE872E20B93A">
    <w:name w:val="AA95EBD6787D4C518DF2CE872E20B93A"/>
  </w:style>
  <w:style w:type="paragraph" w:customStyle="1" w:styleId="35FE3C306B484C98A8F48F57A3B3C01D">
    <w:name w:val="35FE3C306B484C98A8F48F57A3B3C01D"/>
  </w:style>
  <w:style w:type="paragraph" w:customStyle="1" w:styleId="04FC02B4E38F467493E58F89089B19ED">
    <w:name w:val="04FC02B4E38F467493E58F89089B19ED"/>
  </w:style>
  <w:style w:type="paragraph" w:customStyle="1" w:styleId="BFA0890ECE9D437CB97E88AD7FC06A84">
    <w:name w:val="BFA0890ECE9D437CB97E88AD7FC06A84"/>
  </w:style>
  <w:style w:type="paragraph" w:customStyle="1" w:styleId="F4AEEF4E48EE45C291947A90DAD4CE9E">
    <w:name w:val="F4AEEF4E48EE45C291947A90DAD4CE9E"/>
  </w:style>
  <w:style w:type="paragraph" w:customStyle="1" w:styleId="A6094B98B55A4E2BBC45A2BD0173473E">
    <w:name w:val="A6094B98B55A4E2BBC45A2BD0173473E"/>
  </w:style>
  <w:style w:type="paragraph" w:customStyle="1" w:styleId="45265F9438FE4FBF938A1CD841A6EC09">
    <w:name w:val="45265F9438FE4FBF938A1CD841A6EC09"/>
  </w:style>
  <w:style w:type="paragraph" w:customStyle="1" w:styleId="CDE0692819084C15B1526C8E0FCC1C32">
    <w:name w:val="CDE0692819084C15B1526C8E0FCC1C32"/>
  </w:style>
  <w:style w:type="paragraph" w:customStyle="1" w:styleId="961B703846444D3B97138E9799D198CB">
    <w:name w:val="961B703846444D3B97138E9799D198CB"/>
  </w:style>
  <w:style w:type="paragraph" w:customStyle="1" w:styleId="F1A027FA04EB4C798C55B960F0511953">
    <w:name w:val="F1A027FA04EB4C798C55B960F0511953"/>
  </w:style>
  <w:style w:type="paragraph" w:customStyle="1" w:styleId="BD4F8052C75D4594AD0E90623A20C9D0">
    <w:name w:val="BD4F8052C75D4594AD0E90623A20C9D0"/>
  </w:style>
  <w:style w:type="paragraph" w:customStyle="1" w:styleId="C578EC3D8A124E7C853358852C9715D5">
    <w:name w:val="C578EC3D8A124E7C853358852C9715D5"/>
  </w:style>
  <w:style w:type="paragraph" w:customStyle="1" w:styleId="91EC2E0C396C4A659A17C5E09EE3C9DE">
    <w:name w:val="91EC2E0C396C4A659A17C5E09EE3C9DE"/>
  </w:style>
  <w:style w:type="paragraph" w:customStyle="1" w:styleId="CCADC47515CC4202AEB2EB40B8BE42E9">
    <w:name w:val="CCADC47515CC4202AEB2EB40B8BE42E9"/>
  </w:style>
  <w:style w:type="paragraph" w:customStyle="1" w:styleId="E7F0AF6AE31E470CB6F54EF8C428E87C">
    <w:name w:val="E7F0AF6AE31E470CB6F54EF8C428E87C"/>
  </w:style>
  <w:style w:type="paragraph" w:customStyle="1" w:styleId="50D0819F758B47C8A9E1DF59222F1CF0">
    <w:name w:val="50D0819F758B47C8A9E1DF59222F1CF0"/>
  </w:style>
  <w:style w:type="paragraph" w:customStyle="1" w:styleId="29B8F75DA62347AF98299DA9DD9F5109">
    <w:name w:val="29B8F75DA62347AF98299DA9DD9F5109"/>
  </w:style>
  <w:style w:type="paragraph" w:customStyle="1" w:styleId="3BB3C59635F842CF8B468923907612B6">
    <w:name w:val="3BB3C59635F842CF8B468923907612B6"/>
  </w:style>
  <w:style w:type="paragraph" w:customStyle="1" w:styleId="96FE3B1A42FE4EC2A87235B6AF5D5584">
    <w:name w:val="96FE3B1A42FE4EC2A87235B6AF5D5584"/>
  </w:style>
  <w:style w:type="paragraph" w:customStyle="1" w:styleId="5B9F667826D94F3898A7E20A255D645D">
    <w:name w:val="5B9F667826D94F3898A7E20A255D645D"/>
  </w:style>
  <w:style w:type="paragraph" w:customStyle="1" w:styleId="0550397E99F14FEC8849EAC0B3526526">
    <w:name w:val="0550397E99F14FEC8849EAC0B3526526"/>
  </w:style>
  <w:style w:type="paragraph" w:customStyle="1" w:styleId="4D96207803DA42FBA5E9475C5A7AB271">
    <w:name w:val="4D96207803DA42FBA5E9475C5A7AB271"/>
  </w:style>
  <w:style w:type="paragraph" w:customStyle="1" w:styleId="58BBFB4FE38C48BC8CCCFBA082849F3E">
    <w:name w:val="58BBFB4FE38C48BC8CCCFBA082849F3E"/>
  </w:style>
  <w:style w:type="paragraph" w:customStyle="1" w:styleId="6F1D7EA1079C4FBC92FCD62BBC2900D4">
    <w:name w:val="6F1D7EA1079C4FBC92FCD62BBC2900D4"/>
  </w:style>
  <w:style w:type="paragraph" w:customStyle="1" w:styleId="9DF3CE184C6F4E6DA6C4A0418DC14F99">
    <w:name w:val="9DF3CE184C6F4E6DA6C4A0418DC14F99"/>
  </w:style>
  <w:style w:type="paragraph" w:customStyle="1" w:styleId="BD59479B412E468ABB1D22EEF2224EB2">
    <w:name w:val="BD59479B412E468ABB1D22EEF2224EB2"/>
  </w:style>
  <w:style w:type="paragraph" w:customStyle="1" w:styleId="7F1788949F8B43479729B5786494362D">
    <w:name w:val="7F1788949F8B43479729B5786494362D"/>
  </w:style>
  <w:style w:type="paragraph" w:customStyle="1" w:styleId="97129B2C113741869D984711EAFE78CE">
    <w:name w:val="97129B2C113741869D984711EAFE78CE"/>
  </w:style>
  <w:style w:type="paragraph" w:customStyle="1" w:styleId="29D8267F37D94E01A92D0B9C1DDA8BB5">
    <w:name w:val="29D8267F37D94E01A92D0B9C1DDA8BB5"/>
  </w:style>
  <w:style w:type="paragraph" w:customStyle="1" w:styleId="39C73F3EDD17437DB9F3B88822DA7746">
    <w:name w:val="39C73F3EDD17437DB9F3B88822DA7746"/>
  </w:style>
  <w:style w:type="paragraph" w:customStyle="1" w:styleId="3328D838DD904310A57ED97120A3DC3E">
    <w:name w:val="3328D838DD904310A57ED97120A3DC3E"/>
  </w:style>
  <w:style w:type="paragraph" w:customStyle="1" w:styleId="CC8B890874AB4E31BAAF4D25C7E3F0BB">
    <w:name w:val="CC8B890874AB4E31BAAF4D25C7E3F0BB"/>
  </w:style>
  <w:style w:type="paragraph" w:customStyle="1" w:styleId="2680959CC16E4093BF93E76184D9BA78">
    <w:name w:val="2680959CC16E4093BF93E76184D9BA78"/>
  </w:style>
  <w:style w:type="paragraph" w:customStyle="1" w:styleId="920BA73F6FA445C7B7DFC4E065E061AC">
    <w:name w:val="920BA73F6FA445C7B7DFC4E065E061AC"/>
  </w:style>
  <w:style w:type="paragraph" w:customStyle="1" w:styleId="9DEF83D9452A4460B5849B3BE82721FC">
    <w:name w:val="9DEF83D9452A4460B5849B3BE82721FC"/>
  </w:style>
  <w:style w:type="paragraph" w:customStyle="1" w:styleId="CB17E2FE2DF44DB68019E3F9E50A271E">
    <w:name w:val="CB17E2FE2DF44DB68019E3F9E50A271E"/>
  </w:style>
  <w:style w:type="paragraph" w:customStyle="1" w:styleId="85AE0D19D4F74C51A4B2BA60A023E09C">
    <w:name w:val="85AE0D19D4F74C51A4B2BA60A023E09C"/>
  </w:style>
  <w:style w:type="paragraph" w:customStyle="1" w:styleId="8110E10C7B334C319A88353B4FB4D62E">
    <w:name w:val="8110E10C7B334C319A88353B4FB4D62E"/>
  </w:style>
  <w:style w:type="paragraph" w:customStyle="1" w:styleId="06D13C034BFE42EB8CBEA6EBB673A58C">
    <w:name w:val="06D13C034BFE42EB8CBEA6EBB673A58C"/>
  </w:style>
  <w:style w:type="paragraph" w:customStyle="1" w:styleId="CA0998690B084817AE44392D270F5E59">
    <w:name w:val="CA0998690B084817AE44392D270F5E59"/>
  </w:style>
  <w:style w:type="paragraph" w:customStyle="1" w:styleId="B5789C17E1394169A3690E6C59175C53">
    <w:name w:val="B5789C17E1394169A3690E6C59175C53"/>
  </w:style>
  <w:style w:type="paragraph" w:customStyle="1" w:styleId="844EADCF311341D0BAF00961DB554521">
    <w:name w:val="844EADCF311341D0BAF00961DB554521"/>
  </w:style>
  <w:style w:type="paragraph" w:customStyle="1" w:styleId="0001EA48DF10468888D17DB361C99B16">
    <w:name w:val="0001EA48DF10468888D17DB361C99B16"/>
  </w:style>
  <w:style w:type="paragraph" w:customStyle="1" w:styleId="2000FBFDEDA84894AAE5E8A87B513B8B">
    <w:name w:val="2000FBFDEDA84894AAE5E8A87B513B8B"/>
  </w:style>
  <w:style w:type="paragraph" w:customStyle="1" w:styleId="CB0DE1F1472941F9884B10CBBCBC94CE">
    <w:name w:val="CB0DE1F1472941F9884B10CBBCBC94CE"/>
  </w:style>
  <w:style w:type="paragraph" w:customStyle="1" w:styleId="B5DCF92893254F6FB6046E6C6C30A157">
    <w:name w:val="B5DCF92893254F6FB6046E6C6C30A157"/>
  </w:style>
  <w:style w:type="paragraph" w:customStyle="1" w:styleId="6C1A877C090B4429888A0A6127E57250">
    <w:name w:val="6C1A877C090B4429888A0A6127E57250"/>
  </w:style>
  <w:style w:type="paragraph" w:customStyle="1" w:styleId="531FC86F08C24A7EB422E36AAD862AE2">
    <w:name w:val="531FC86F08C24A7EB422E36AAD862AE2"/>
  </w:style>
  <w:style w:type="paragraph" w:customStyle="1" w:styleId="5C82B8EDC14A4555AAB09D70260872B4">
    <w:name w:val="5C82B8EDC14A4555AAB09D70260872B4"/>
  </w:style>
  <w:style w:type="paragraph" w:customStyle="1" w:styleId="5981C349353B49E2A88F48C58B65C7C7">
    <w:name w:val="5981C349353B49E2A88F48C58B65C7C7"/>
  </w:style>
  <w:style w:type="paragraph" w:customStyle="1" w:styleId="4F12D2F0311940508E836BB65F4BCD6D">
    <w:name w:val="4F12D2F0311940508E836BB65F4BCD6D"/>
  </w:style>
  <w:style w:type="paragraph" w:customStyle="1" w:styleId="92E405B127D64B2DAB6DC0B78CC514A2">
    <w:name w:val="92E405B127D64B2DAB6DC0B78CC514A2"/>
  </w:style>
  <w:style w:type="paragraph" w:customStyle="1" w:styleId="337D674A3A1C4116AD3DC63D339D5DCD">
    <w:name w:val="337D674A3A1C4116AD3DC63D339D5DCD"/>
  </w:style>
  <w:style w:type="paragraph" w:customStyle="1" w:styleId="C9B804A56F1649789002488CF0409380">
    <w:name w:val="C9B804A56F1649789002488CF0409380"/>
  </w:style>
  <w:style w:type="paragraph" w:customStyle="1" w:styleId="69EE644E7B0B40B881CF349DAE6B2835">
    <w:name w:val="69EE644E7B0B40B881CF349DAE6B2835"/>
  </w:style>
  <w:style w:type="paragraph" w:customStyle="1" w:styleId="34E1BB96FBC34D10BAB4B382DE6F1AC3">
    <w:name w:val="34E1BB96FBC34D10BAB4B382DE6F1AC3"/>
  </w:style>
  <w:style w:type="paragraph" w:customStyle="1" w:styleId="4F7313B4ADDF46C49F61A02A0CBB590C">
    <w:name w:val="4F7313B4ADDF46C49F61A02A0CBB590C"/>
  </w:style>
  <w:style w:type="character" w:styleId="Hyperlink">
    <w:name w:val="Hyperlink"/>
    <w:basedOn w:val="DefaultParagraphFont"/>
    <w:uiPriority w:val="99"/>
    <w:unhideWhenUsed/>
    <w:rPr>
      <w:color w:val="467886" w:themeColor="hyperlink"/>
      <w:u w:val="single"/>
    </w:rPr>
  </w:style>
  <w:style w:type="paragraph" w:customStyle="1" w:styleId="2D4DA5DBF8EC478899103B90509B00D7">
    <w:name w:val="2D4DA5DBF8EC478899103B90509B00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7</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2024-08-19T10:55:00Z</dcterms:created>
  <dcterms:modified xsi:type="dcterms:W3CDTF">2024-08-19T11:33:00Z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